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D75D" w14:textId="37C2FCC4" w:rsidR="009C307A" w:rsidRDefault="00000000">
      <w:pPr>
        <w:pStyle w:val="Title"/>
        <w:jc w:val="right"/>
      </w:pPr>
      <w:fldSimple w:instr=" SUBJECT  \* MERGEFORMAT ">
        <w:r w:rsidR="00A4746E">
          <w:t>Short Video Application</w:t>
        </w:r>
      </w:fldSimple>
    </w:p>
    <w:p w14:paraId="5206DE68" w14:textId="77777777" w:rsidR="009C307A" w:rsidRDefault="00000000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6C8F0A87" w14:textId="77777777" w:rsidR="009C307A" w:rsidRDefault="009C307A">
      <w:pPr>
        <w:pStyle w:val="Title"/>
        <w:jc w:val="right"/>
      </w:pPr>
    </w:p>
    <w:p w14:paraId="4693D993" w14:textId="31071F7E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BB273F">
        <w:rPr>
          <w:sz w:val="28"/>
        </w:rPr>
        <w:t>1</w:t>
      </w:r>
    </w:p>
    <w:p w14:paraId="310EB20C" w14:textId="77777777" w:rsidR="009C307A" w:rsidRDefault="009C307A"/>
    <w:p w14:paraId="5C3AECA6" w14:textId="77777777" w:rsidR="009C307A" w:rsidRDefault="009C307A"/>
    <w:p w14:paraId="5B9591A4" w14:textId="77777777" w:rsidR="009C307A" w:rsidRDefault="009C307A">
      <w:pPr>
        <w:pStyle w:val="BodyText"/>
      </w:pPr>
    </w:p>
    <w:p w14:paraId="14012BA7" w14:textId="77777777" w:rsidR="009C307A" w:rsidRDefault="009C307A">
      <w:pPr>
        <w:pStyle w:val="BodyText"/>
      </w:pPr>
    </w:p>
    <w:p w14:paraId="0BF46ECD" w14:textId="70ABA2D1" w:rsidR="00691F34" w:rsidRPr="00691F34" w:rsidRDefault="00691F34">
      <w:pPr>
        <w:rPr>
          <w:lang w:val="vi-VN"/>
        </w:rPr>
        <w:sectPr w:rsidR="00691F34" w:rsidRPr="00691F34" w:rsidSect="00691F3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B4B6CBD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1DC3B980" w14:textId="77777777">
        <w:tc>
          <w:tcPr>
            <w:tcW w:w="2304" w:type="dxa"/>
          </w:tcPr>
          <w:p w14:paraId="5797665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63D6BEC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D621A8B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7A13039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26B23165" w14:textId="77777777">
        <w:tc>
          <w:tcPr>
            <w:tcW w:w="2304" w:type="dxa"/>
          </w:tcPr>
          <w:p w14:paraId="78B01F37" w14:textId="1C6EF4B1" w:rsidR="009C307A" w:rsidRDefault="00A4746E">
            <w:pPr>
              <w:pStyle w:val="Tabletext"/>
            </w:pPr>
            <w:r>
              <w:t>09/11/2022</w:t>
            </w:r>
          </w:p>
        </w:tc>
        <w:tc>
          <w:tcPr>
            <w:tcW w:w="1152" w:type="dxa"/>
          </w:tcPr>
          <w:p w14:paraId="17AA7845" w14:textId="31CCD149" w:rsidR="009C307A" w:rsidRDefault="00A4746E">
            <w:pPr>
              <w:pStyle w:val="Tabletext"/>
            </w:pPr>
            <w:r>
              <w:t>1.</w:t>
            </w:r>
            <w:r w:rsidR="00755136">
              <w:t>0</w:t>
            </w:r>
          </w:p>
        </w:tc>
        <w:tc>
          <w:tcPr>
            <w:tcW w:w="3744" w:type="dxa"/>
          </w:tcPr>
          <w:p w14:paraId="01D4A924" w14:textId="7598C46D" w:rsidR="009C307A" w:rsidRDefault="00A4746E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14:paraId="566974C9" w14:textId="1BCBA420" w:rsidR="009C307A" w:rsidRDefault="00A4746E">
            <w:pPr>
              <w:pStyle w:val="Tabletext"/>
            </w:pPr>
            <w:r>
              <w:t>Vo Duy Truong</w:t>
            </w:r>
          </w:p>
        </w:tc>
      </w:tr>
      <w:tr w:rsidR="009C307A" w14:paraId="67501F52" w14:textId="77777777">
        <w:tc>
          <w:tcPr>
            <w:tcW w:w="2304" w:type="dxa"/>
          </w:tcPr>
          <w:p w14:paraId="1D1DA92A" w14:textId="3E0F94F4" w:rsidR="009C307A" w:rsidRDefault="00BB273F">
            <w:pPr>
              <w:pStyle w:val="Tabletext"/>
            </w:pPr>
            <w:r>
              <w:t>30/11/2022</w:t>
            </w:r>
          </w:p>
        </w:tc>
        <w:tc>
          <w:tcPr>
            <w:tcW w:w="1152" w:type="dxa"/>
          </w:tcPr>
          <w:p w14:paraId="15EF6FF3" w14:textId="724000FE" w:rsidR="009C307A" w:rsidRDefault="00BB273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1DA67FE4" w14:textId="627A9105" w:rsidR="009C307A" w:rsidRDefault="00BB273F">
            <w:pPr>
              <w:pStyle w:val="Tabletext"/>
            </w:pPr>
            <w:r>
              <w:t>Update</w:t>
            </w:r>
          </w:p>
        </w:tc>
        <w:tc>
          <w:tcPr>
            <w:tcW w:w="2304" w:type="dxa"/>
          </w:tcPr>
          <w:p w14:paraId="178513AA" w14:textId="08126CE3" w:rsidR="009C307A" w:rsidRDefault="00BB273F">
            <w:pPr>
              <w:pStyle w:val="Tabletext"/>
            </w:pPr>
            <w:r>
              <w:t>Vo Duy Truong</w:t>
            </w:r>
          </w:p>
        </w:tc>
      </w:tr>
      <w:tr w:rsidR="009C307A" w14:paraId="29416EB5" w14:textId="77777777">
        <w:tc>
          <w:tcPr>
            <w:tcW w:w="2304" w:type="dxa"/>
          </w:tcPr>
          <w:p w14:paraId="07CE8055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181DF3CE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501EDEC8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4B557A4B" w14:textId="77777777" w:rsidR="009C307A" w:rsidRDefault="009C307A">
            <w:pPr>
              <w:pStyle w:val="Tabletext"/>
            </w:pPr>
          </w:p>
        </w:tc>
      </w:tr>
      <w:tr w:rsidR="009C307A" w14:paraId="5100005B" w14:textId="77777777">
        <w:tc>
          <w:tcPr>
            <w:tcW w:w="2304" w:type="dxa"/>
          </w:tcPr>
          <w:p w14:paraId="4E40D8F7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28D052F3" w14:textId="77777777"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5B0AF83C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4EE20C55" w14:textId="77777777" w:rsidR="009C307A" w:rsidRDefault="009C307A">
            <w:pPr>
              <w:pStyle w:val="Tabletext"/>
            </w:pPr>
          </w:p>
        </w:tc>
      </w:tr>
    </w:tbl>
    <w:p w14:paraId="081A76FB" w14:textId="77777777" w:rsidR="009C307A" w:rsidRDefault="009C307A"/>
    <w:p w14:paraId="7A533F71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5EBFE6F1" w14:textId="42F751FF" w:rsidR="00F12CA5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12CA5">
        <w:rPr>
          <w:noProof/>
        </w:rPr>
        <w:t>1.</w:t>
      </w:r>
      <w:r w:rsidR="00F12C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12CA5">
        <w:rPr>
          <w:noProof/>
        </w:rPr>
        <w:t>Use-case Model</w:t>
      </w:r>
      <w:r w:rsidR="00F12CA5">
        <w:rPr>
          <w:noProof/>
        </w:rPr>
        <w:tab/>
      </w:r>
      <w:r w:rsidR="00F12CA5">
        <w:rPr>
          <w:noProof/>
        </w:rPr>
        <w:fldChar w:fldCharType="begin"/>
      </w:r>
      <w:r w:rsidR="00F12CA5">
        <w:rPr>
          <w:noProof/>
        </w:rPr>
        <w:instrText xml:space="preserve"> PAGEREF _Toc120626839 \h </w:instrText>
      </w:r>
      <w:r w:rsidR="00F12CA5">
        <w:rPr>
          <w:noProof/>
        </w:rPr>
      </w:r>
      <w:r w:rsidR="00F12CA5">
        <w:rPr>
          <w:noProof/>
        </w:rPr>
        <w:fldChar w:fldCharType="separate"/>
      </w:r>
      <w:r w:rsidR="00F12CA5">
        <w:rPr>
          <w:noProof/>
        </w:rPr>
        <w:t>4</w:t>
      </w:r>
      <w:r w:rsidR="00F12CA5">
        <w:rPr>
          <w:noProof/>
        </w:rPr>
        <w:fldChar w:fldCharType="end"/>
      </w:r>
    </w:p>
    <w:p w14:paraId="030B882B" w14:textId="39294FF0" w:rsidR="00F12CA5" w:rsidRDefault="00F12C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737A36" w14:textId="00F0B1BA" w:rsidR="00F12CA5" w:rsidRDefault="00F12C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246A59" w14:textId="63FCE0C0" w:rsidR="00F12CA5" w:rsidRDefault="00F12C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10A523" w14:textId="05BD94F8" w:rsidR="00F12CA5" w:rsidRDefault="00F12C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Search username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9BEA28" w14:textId="6F023BDF" w:rsidR="00F12CA5" w:rsidRDefault="00F12C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Watch 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72F472" w14:textId="33901EE0" w:rsidR="00F12CA5" w:rsidRDefault="00F12C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C6084">
        <w:rPr>
          <w:noProof/>
          <w:lang w:val="vi-VN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Upload 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189ECC" w14:textId="765D5025" w:rsidR="00F12CA5" w:rsidRDefault="00F12C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Follow another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90A25F" w14:textId="3E5CF1AA" w:rsidR="00F12CA5" w:rsidRDefault="00F12C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B1DB12" w14:textId="2EB3D1EB" w:rsidR="00F12CA5" w:rsidRDefault="00F12C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2E2318" w14:textId="19714DD3" w:rsidR="00F12CA5" w:rsidRDefault="00F12C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Record 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_Toc120626849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936EFC" w14:textId="38053CBD" w:rsidR="004E3DCC" w:rsidRDefault="00630073" w:rsidP="004E3DCC">
      <w:r>
        <w:fldChar w:fldCharType="end"/>
      </w:r>
      <w:r>
        <w:br w:type="page"/>
      </w:r>
    </w:p>
    <w:p w14:paraId="5D1597F4" w14:textId="77777777" w:rsidR="004E3DCC" w:rsidRDefault="004E3DCC" w:rsidP="00876F9C">
      <w:pPr>
        <w:pStyle w:val="Heading1"/>
      </w:pPr>
      <w:bookmarkStart w:id="0" w:name="_Toc120626839"/>
      <w:r>
        <w:lastRenderedPageBreak/>
        <w:t>Use-case Model</w:t>
      </w:r>
      <w:bookmarkEnd w:id="0"/>
    </w:p>
    <w:p w14:paraId="063997F0" w14:textId="4E08D484" w:rsidR="004E3DCC" w:rsidRDefault="00241557" w:rsidP="004078A2">
      <w:pPr>
        <w:jc w:val="center"/>
      </w:pPr>
      <w:r w:rsidRPr="00241557">
        <w:rPr>
          <w:noProof/>
        </w:rPr>
        <w:drawing>
          <wp:inline distT="0" distB="0" distL="0" distR="0" wp14:anchorId="43CDA737" wp14:editId="4394CBF6">
            <wp:extent cx="36703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90E6" w14:textId="77777777" w:rsidR="004E3DCC" w:rsidRDefault="004E3DCC" w:rsidP="004E3DCC"/>
    <w:p w14:paraId="4771C908" w14:textId="77777777" w:rsidR="004E3DCC" w:rsidRDefault="00591379" w:rsidP="00876F9C">
      <w:pPr>
        <w:pStyle w:val="Heading1"/>
      </w:pPr>
      <w:bookmarkStart w:id="1" w:name="_Toc120626840"/>
      <w:r>
        <w:t xml:space="preserve">Use-case </w:t>
      </w:r>
      <w:r w:rsidR="00016409">
        <w:t>Specifications</w:t>
      </w:r>
      <w:bookmarkEnd w:id="1"/>
    </w:p>
    <w:p w14:paraId="733A0CF2" w14:textId="45E239EC" w:rsidR="004E3DCC" w:rsidRDefault="00B84F54" w:rsidP="00876F9C">
      <w:pPr>
        <w:pStyle w:val="Heading2"/>
      </w:pPr>
      <w:bookmarkStart w:id="2" w:name="_Toc120626841"/>
      <w:r>
        <w:t>Use-case:</w:t>
      </w:r>
      <w:r w:rsidR="00241557">
        <w:t xml:space="preserve"> Sign up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358B7F19" w14:textId="77777777" w:rsidTr="00644A23">
        <w:tc>
          <w:tcPr>
            <w:tcW w:w="2088" w:type="dxa"/>
          </w:tcPr>
          <w:p w14:paraId="150FA657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146D05FD" w14:textId="48BC351D" w:rsidR="004E3DCC" w:rsidRDefault="00241557" w:rsidP="007201F3">
            <w:r>
              <w:t>Sign up</w:t>
            </w:r>
          </w:p>
        </w:tc>
      </w:tr>
      <w:tr w:rsidR="004E3DCC" w14:paraId="4F3698C0" w14:textId="77777777" w:rsidTr="00644A23">
        <w:tc>
          <w:tcPr>
            <w:tcW w:w="2088" w:type="dxa"/>
          </w:tcPr>
          <w:p w14:paraId="4397A0CC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2B008D39" w14:textId="30A5E1AA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00241557">
              <w:t>user create an account.</w:t>
            </w:r>
          </w:p>
        </w:tc>
      </w:tr>
      <w:tr w:rsidR="004E3DCC" w14:paraId="24A3A26F" w14:textId="77777777" w:rsidTr="00644A23">
        <w:tc>
          <w:tcPr>
            <w:tcW w:w="2088" w:type="dxa"/>
          </w:tcPr>
          <w:p w14:paraId="7C8EDDCE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0FE022CC" w14:textId="4143CE18" w:rsidR="004E3DCC" w:rsidRDefault="00241557" w:rsidP="00644A23">
            <w:r>
              <w:t>Non-user</w:t>
            </w:r>
          </w:p>
        </w:tc>
      </w:tr>
      <w:tr w:rsidR="004E3DCC" w14:paraId="4DD51E48" w14:textId="77777777" w:rsidTr="00644A23">
        <w:tc>
          <w:tcPr>
            <w:tcW w:w="2088" w:type="dxa"/>
          </w:tcPr>
          <w:p w14:paraId="349B4A40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447C4F7E" w14:textId="3658E6C4" w:rsidR="00804E89" w:rsidRDefault="00BA460E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At the home</w:t>
            </w:r>
            <w:r w:rsidR="00241557">
              <w:t>screen</w:t>
            </w:r>
            <w:r>
              <w:t xml:space="preserve">, </w:t>
            </w:r>
            <w:r w:rsidR="002C7CB2">
              <w:t>t</w:t>
            </w:r>
            <w:r w:rsidR="004E3DCC">
              <w:t xml:space="preserve">he user </w:t>
            </w:r>
            <w:r w:rsidR="00241557">
              <w:t>clicks on profile button.</w:t>
            </w:r>
          </w:p>
          <w:p w14:paraId="7002713B" w14:textId="592BF49E" w:rsidR="004E3DCC" w:rsidRPr="002C7CB2" w:rsidRDefault="00241557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System displays screen to choose sign up or sign in.</w:t>
            </w:r>
          </w:p>
          <w:p w14:paraId="28BEEA2F" w14:textId="6DF05A0E" w:rsidR="004E3DCC" w:rsidRDefault="00241557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The user clicks on sign up button. </w:t>
            </w:r>
          </w:p>
          <w:p w14:paraId="3F2AC964" w14:textId="3E135FB7" w:rsidR="00F02F9F" w:rsidRDefault="00241557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System displays screen to choose sign up via email or phone number</w:t>
            </w:r>
          </w:p>
          <w:p w14:paraId="677CE3A2" w14:textId="5A0591B9" w:rsidR="00F02F9F" w:rsidRDefault="00241557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The user enter email or phone number</w:t>
            </w:r>
          </w:p>
          <w:p w14:paraId="3D35A3AE" w14:textId="59635355" w:rsidR="009B420A" w:rsidRPr="00F02F9F" w:rsidRDefault="00241557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System sends O</w:t>
            </w:r>
            <w:r w:rsidR="00433636">
              <w:t xml:space="preserve">TP </w:t>
            </w:r>
            <w:r>
              <w:t>or link to verify.</w:t>
            </w:r>
          </w:p>
        </w:tc>
      </w:tr>
      <w:tr w:rsidR="004E3DCC" w14:paraId="0F1D5AC0" w14:textId="77777777" w:rsidTr="00644A23">
        <w:tc>
          <w:tcPr>
            <w:tcW w:w="2088" w:type="dxa"/>
          </w:tcPr>
          <w:p w14:paraId="03F7825B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49509A80" w14:textId="0EECCC92"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 w:rsidR="00433636">
              <w:rPr>
                <w:b/>
              </w:rPr>
              <w:t>enter existed phone number or email</w:t>
            </w:r>
          </w:p>
          <w:p w14:paraId="3443F83E" w14:textId="566472CE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lastRenderedPageBreak/>
              <w:t>From #</w:t>
            </w:r>
            <w:r w:rsidR="00433636">
              <w:t>5</w:t>
            </w:r>
            <w:r>
              <w:t xml:space="preserve"> of the basic flow, user enters another term</w:t>
            </w:r>
          </w:p>
          <w:p w14:paraId="2E9730E6" w14:textId="05E98FC9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Continue step #</w:t>
            </w:r>
            <w:r w:rsidR="00433636">
              <w:t>6</w:t>
            </w:r>
            <w:r>
              <w:t xml:space="preserve"> in the basic flow</w:t>
            </w:r>
          </w:p>
          <w:p w14:paraId="793BC13E" w14:textId="77777777" w:rsidR="004E3DCC" w:rsidRDefault="004E3DCC" w:rsidP="00644A23"/>
          <w:p w14:paraId="047151A0" w14:textId="0166FF67" w:rsidR="004E3DCC" w:rsidRPr="00613915" w:rsidRDefault="000266C1" w:rsidP="00644A23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433636">
              <w:rPr>
                <w:b/>
              </w:rPr>
              <w:t>Verifying OTP or link failed</w:t>
            </w:r>
          </w:p>
          <w:p w14:paraId="0A552266" w14:textId="51C73D60" w:rsidR="004E3DCC" w:rsidRDefault="005B6CA7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433636">
              <w:t>user try signing up again!</w:t>
            </w:r>
          </w:p>
          <w:p w14:paraId="028DA5C6" w14:textId="2AFD1B32" w:rsidR="00366692" w:rsidRPr="00433636" w:rsidRDefault="009D00EE" w:rsidP="00D35282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#6</w:t>
            </w:r>
          </w:p>
        </w:tc>
      </w:tr>
      <w:tr w:rsidR="004E3DCC" w14:paraId="78DEC20F" w14:textId="77777777" w:rsidTr="00644A23">
        <w:tc>
          <w:tcPr>
            <w:tcW w:w="2088" w:type="dxa"/>
          </w:tcPr>
          <w:p w14:paraId="742F259B" w14:textId="77777777" w:rsidR="004E3DCC" w:rsidRDefault="004E3DCC" w:rsidP="00644A23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4FC2A272" w14:textId="16B10E3A" w:rsidR="004E3DCC" w:rsidRDefault="004E3DCC" w:rsidP="00644A23">
            <w:r>
              <w:t>User goes to home</w:t>
            </w:r>
            <w:r w:rsidR="00433636">
              <w:t>screen in Short Video Application.</w:t>
            </w:r>
          </w:p>
        </w:tc>
      </w:tr>
      <w:tr w:rsidR="004E3DCC" w14:paraId="6FBC9E25" w14:textId="77777777" w:rsidTr="00644A23">
        <w:tc>
          <w:tcPr>
            <w:tcW w:w="2088" w:type="dxa"/>
          </w:tcPr>
          <w:p w14:paraId="14C7A0B4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496CD88E" w14:textId="4804E096" w:rsidR="004E3DCC" w:rsidRDefault="004D14DB" w:rsidP="000A0E7B">
            <w:r w:rsidRPr="004D14DB">
              <w:t xml:space="preserve">The user successfully </w:t>
            </w:r>
            <w:r w:rsidR="00433636">
              <w:t>creates a new account and go back homescreen.</w:t>
            </w:r>
          </w:p>
        </w:tc>
      </w:tr>
    </w:tbl>
    <w:p w14:paraId="320BD420" w14:textId="327D50FA" w:rsidR="004E3DCC" w:rsidRDefault="004E3DCC" w:rsidP="004E3DCC"/>
    <w:p w14:paraId="0C9842EB" w14:textId="1D12778A" w:rsidR="007074CF" w:rsidRDefault="007074CF" w:rsidP="007074CF">
      <w:pPr>
        <w:pStyle w:val="Heading2"/>
      </w:pPr>
      <w:bookmarkStart w:id="3" w:name="_Toc120626842"/>
      <w:r>
        <w:t>Use-case: Sign 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74CF" w14:paraId="7589ED25" w14:textId="77777777" w:rsidTr="00402084">
        <w:tc>
          <w:tcPr>
            <w:tcW w:w="2088" w:type="dxa"/>
          </w:tcPr>
          <w:p w14:paraId="17ECF069" w14:textId="77777777" w:rsidR="007074CF" w:rsidRDefault="007074CF" w:rsidP="00402084">
            <w:r>
              <w:t>Use case Name</w:t>
            </w:r>
          </w:p>
        </w:tc>
        <w:tc>
          <w:tcPr>
            <w:tcW w:w="7488" w:type="dxa"/>
          </w:tcPr>
          <w:p w14:paraId="77CFAF6D" w14:textId="4D05796C" w:rsidR="007074CF" w:rsidRDefault="007074CF" w:rsidP="00402084">
            <w:r>
              <w:t>Sign in</w:t>
            </w:r>
          </w:p>
        </w:tc>
      </w:tr>
      <w:tr w:rsidR="007074CF" w14:paraId="0A496521" w14:textId="77777777" w:rsidTr="00402084">
        <w:tc>
          <w:tcPr>
            <w:tcW w:w="2088" w:type="dxa"/>
          </w:tcPr>
          <w:p w14:paraId="475B8AB8" w14:textId="77777777" w:rsidR="007074CF" w:rsidRDefault="007074CF" w:rsidP="00402084">
            <w:r>
              <w:t>Brief description</w:t>
            </w:r>
          </w:p>
        </w:tc>
        <w:tc>
          <w:tcPr>
            <w:tcW w:w="7488" w:type="dxa"/>
          </w:tcPr>
          <w:p w14:paraId="1DE58C70" w14:textId="559BE0A2" w:rsidR="007074CF" w:rsidRDefault="007074CF" w:rsidP="00402084">
            <w:r w:rsidRPr="00253488">
              <w:t>This use case describes how the</w:t>
            </w:r>
            <w:r>
              <w:t xml:space="preserve"> user sign in the app</w:t>
            </w:r>
          </w:p>
        </w:tc>
      </w:tr>
      <w:tr w:rsidR="007074CF" w14:paraId="33ACF780" w14:textId="77777777" w:rsidTr="00402084">
        <w:tc>
          <w:tcPr>
            <w:tcW w:w="2088" w:type="dxa"/>
          </w:tcPr>
          <w:p w14:paraId="3CB95E8F" w14:textId="77777777" w:rsidR="007074CF" w:rsidRDefault="007074CF" w:rsidP="00402084">
            <w:r>
              <w:t>Actors</w:t>
            </w:r>
          </w:p>
        </w:tc>
        <w:tc>
          <w:tcPr>
            <w:tcW w:w="7488" w:type="dxa"/>
          </w:tcPr>
          <w:p w14:paraId="2E6D56F0" w14:textId="77777777" w:rsidR="007074CF" w:rsidRDefault="007074CF" w:rsidP="00402084">
            <w:r>
              <w:t>Non-user</w:t>
            </w:r>
          </w:p>
        </w:tc>
      </w:tr>
      <w:tr w:rsidR="007074CF" w14:paraId="230F232E" w14:textId="77777777" w:rsidTr="00402084">
        <w:tc>
          <w:tcPr>
            <w:tcW w:w="2088" w:type="dxa"/>
          </w:tcPr>
          <w:p w14:paraId="0D9FB9D4" w14:textId="77777777" w:rsidR="007074CF" w:rsidRDefault="007074CF" w:rsidP="00402084">
            <w:r>
              <w:t>Basic Flow</w:t>
            </w:r>
          </w:p>
        </w:tc>
        <w:tc>
          <w:tcPr>
            <w:tcW w:w="7488" w:type="dxa"/>
          </w:tcPr>
          <w:p w14:paraId="43A8A2B4" w14:textId="77777777" w:rsidR="007074CF" w:rsidRDefault="007074CF" w:rsidP="00AE79A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At the homescreen, the user clicks on profile button.</w:t>
            </w:r>
          </w:p>
          <w:p w14:paraId="37769F12" w14:textId="77777777" w:rsidR="007074CF" w:rsidRPr="002C7CB2" w:rsidRDefault="007074CF" w:rsidP="00AE79A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System displays screen to choose sign up or sign in.</w:t>
            </w:r>
          </w:p>
          <w:p w14:paraId="5CC13A8C" w14:textId="7BBD3CF9" w:rsidR="007074CF" w:rsidRDefault="007074CF" w:rsidP="00AE79A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The user clicks on sign in button. </w:t>
            </w:r>
          </w:p>
          <w:p w14:paraId="7BEFF1DC" w14:textId="17C1943E" w:rsidR="007074CF" w:rsidRDefault="007074CF" w:rsidP="00AE79A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System displays screen to choose sign in via email or phone number</w:t>
            </w:r>
          </w:p>
          <w:p w14:paraId="3F1E7F6E" w14:textId="77777777" w:rsidR="007074CF" w:rsidRDefault="007074CF" w:rsidP="00AE79A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The user enter email or phone number</w:t>
            </w:r>
          </w:p>
          <w:p w14:paraId="100B7834" w14:textId="77777777" w:rsidR="007074CF" w:rsidRPr="00F02F9F" w:rsidRDefault="007074CF" w:rsidP="00AE79A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System sends OTP or link to verify.</w:t>
            </w:r>
          </w:p>
        </w:tc>
      </w:tr>
      <w:tr w:rsidR="007074CF" w14:paraId="601FA5DE" w14:textId="77777777" w:rsidTr="00402084">
        <w:tc>
          <w:tcPr>
            <w:tcW w:w="2088" w:type="dxa"/>
          </w:tcPr>
          <w:p w14:paraId="16C56FB5" w14:textId="77777777" w:rsidR="007074CF" w:rsidRDefault="007074CF" w:rsidP="00402084">
            <w:r>
              <w:t>Alternative Flows</w:t>
            </w:r>
          </w:p>
        </w:tc>
        <w:tc>
          <w:tcPr>
            <w:tcW w:w="7488" w:type="dxa"/>
          </w:tcPr>
          <w:p w14:paraId="2F5B3DFC" w14:textId="45372B7E" w:rsidR="007074CF" w:rsidRPr="00613915" w:rsidRDefault="007074CF" w:rsidP="00402084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>
              <w:rPr>
                <w:b/>
              </w:rPr>
              <w:t xml:space="preserve">enter </w:t>
            </w:r>
            <w:r w:rsidR="00AE79AA">
              <w:rPr>
                <w:b/>
              </w:rPr>
              <w:t xml:space="preserve">the new </w:t>
            </w:r>
            <w:r>
              <w:rPr>
                <w:b/>
              </w:rPr>
              <w:t>phone number or email</w:t>
            </w:r>
          </w:p>
          <w:p w14:paraId="5A65AE1C" w14:textId="77777777" w:rsidR="007074CF" w:rsidRDefault="007074CF" w:rsidP="00AE79A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From #5 of the basic flow, user enters another term</w:t>
            </w:r>
          </w:p>
          <w:p w14:paraId="09D53F8B" w14:textId="77777777" w:rsidR="007074CF" w:rsidRDefault="007074CF" w:rsidP="00AE79A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Continue step #6 in the basic flow</w:t>
            </w:r>
          </w:p>
          <w:p w14:paraId="54F36307" w14:textId="77777777" w:rsidR="007074CF" w:rsidRDefault="007074CF" w:rsidP="00402084"/>
          <w:p w14:paraId="182AF1D7" w14:textId="77777777" w:rsidR="007074CF" w:rsidRPr="00613915" w:rsidRDefault="007074CF" w:rsidP="0040208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Verifying OTP or link failed</w:t>
            </w:r>
          </w:p>
          <w:p w14:paraId="428C86F8" w14:textId="77777777" w:rsidR="007074CF" w:rsidRDefault="007074CF" w:rsidP="00AE79AA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From #5 of the basic flow, user try signing up again!</w:t>
            </w:r>
          </w:p>
          <w:p w14:paraId="2422A4F9" w14:textId="77777777" w:rsidR="007074CF" w:rsidRPr="00433636" w:rsidRDefault="007074CF" w:rsidP="00AE79AA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Continue step #6</w:t>
            </w:r>
          </w:p>
        </w:tc>
      </w:tr>
      <w:tr w:rsidR="007074CF" w14:paraId="38ED30FC" w14:textId="77777777" w:rsidTr="00402084">
        <w:tc>
          <w:tcPr>
            <w:tcW w:w="2088" w:type="dxa"/>
          </w:tcPr>
          <w:p w14:paraId="392B2571" w14:textId="77777777" w:rsidR="007074CF" w:rsidRDefault="007074CF" w:rsidP="00402084">
            <w:r>
              <w:t>Pre-conditions</w:t>
            </w:r>
          </w:p>
        </w:tc>
        <w:tc>
          <w:tcPr>
            <w:tcW w:w="7488" w:type="dxa"/>
          </w:tcPr>
          <w:p w14:paraId="47483A30" w14:textId="77777777" w:rsidR="007074CF" w:rsidRDefault="007074CF" w:rsidP="00402084">
            <w:r>
              <w:t>User goes to homescreen in Short Video Application.</w:t>
            </w:r>
          </w:p>
        </w:tc>
      </w:tr>
      <w:tr w:rsidR="007074CF" w14:paraId="0A99AB51" w14:textId="77777777" w:rsidTr="00402084">
        <w:tc>
          <w:tcPr>
            <w:tcW w:w="2088" w:type="dxa"/>
          </w:tcPr>
          <w:p w14:paraId="7E7CFC73" w14:textId="77777777" w:rsidR="007074CF" w:rsidRDefault="007074CF" w:rsidP="00402084">
            <w:r>
              <w:t>Post-conditions</w:t>
            </w:r>
          </w:p>
        </w:tc>
        <w:tc>
          <w:tcPr>
            <w:tcW w:w="7488" w:type="dxa"/>
          </w:tcPr>
          <w:p w14:paraId="1BEDBDDE" w14:textId="66EE6CC5" w:rsidR="007074CF" w:rsidRDefault="007074CF" w:rsidP="00402084">
            <w:r w:rsidRPr="004D14DB">
              <w:t xml:space="preserve">The user successfully </w:t>
            </w:r>
            <w:r w:rsidR="00BB5438">
              <w:t>sign in</w:t>
            </w:r>
            <w:r>
              <w:t xml:space="preserve"> and go back homescreen.</w:t>
            </w:r>
          </w:p>
        </w:tc>
      </w:tr>
    </w:tbl>
    <w:p w14:paraId="6880B8DB" w14:textId="22661B95" w:rsidR="007074CF" w:rsidRDefault="007074CF" w:rsidP="007074CF"/>
    <w:p w14:paraId="423CDB8D" w14:textId="6A45D274" w:rsidR="000E2E34" w:rsidRDefault="000E2E34" w:rsidP="000E2E34">
      <w:pPr>
        <w:pStyle w:val="Heading2"/>
      </w:pPr>
      <w:bookmarkStart w:id="4" w:name="_Toc120626843"/>
      <w:r>
        <w:t>Use-case: Search username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E2E34" w14:paraId="05CCC7AD" w14:textId="77777777" w:rsidTr="00402084">
        <w:tc>
          <w:tcPr>
            <w:tcW w:w="2088" w:type="dxa"/>
          </w:tcPr>
          <w:p w14:paraId="16CD8768" w14:textId="77777777" w:rsidR="000E2E34" w:rsidRDefault="000E2E34" w:rsidP="00402084">
            <w:r>
              <w:t>Use case Name</w:t>
            </w:r>
          </w:p>
        </w:tc>
        <w:tc>
          <w:tcPr>
            <w:tcW w:w="7488" w:type="dxa"/>
          </w:tcPr>
          <w:p w14:paraId="65D05EAC" w14:textId="7C3CD71E" w:rsidR="000E2E34" w:rsidRDefault="000E2E34" w:rsidP="00402084">
            <w:r>
              <w:t>Search username</w:t>
            </w:r>
          </w:p>
        </w:tc>
      </w:tr>
      <w:tr w:rsidR="000E2E34" w14:paraId="03E496E0" w14:textId="77777777" w:rsidTr="00402084">
        <w:tc>
          <w:tcPr>
            <w:tcW w:w="2088" w:type="dxa"/>
          </w:tcPr>
          <w:p w14:paraId="1C14ED80" w14:textId="77777777" w:rsidR="000E2E34" w:rsidRDefault="000E2E34" w:rsidP="00402084">
            <w:r>
              <w:t>Brief description</w:t>
            </w:r>
          </w:p>
        </w:tc>
        <w:tc>
          <w:tcPr>
            <w:tcW w:w="7488" w:type="dxa"/>
          </w:tcPr>
          <w:p w14:paraId="69E7FD12" w14:textId="28E4CBB3" w:rsidR="000E2E34" w:rsidRDefault="000E2E34" w:rsidP="00402084">
            <w:r w:rsidRPr="00253488">
              <w:t>This use case describes how the</w:t>
            </w:r>
            <w:r>
              <w:t xml:space="preserve"> user search another user with username</w:t>
            </w:r>
          </w:p>
        </w:tc>
      </w:tr>
      <w:tr w:rsidR="000E2E34" w14:paraId="728A5921" w14:textId="77777777" w:rsidTr="00402084">
        <w:tc>
          <w:tcPr>
            <w:tcW w:w="2088" w:type="dxa"/>
          </w:tcPr>
          <w:p w14:paraId="737CC219" w14:textId="77777777" w:rsidR="000E2E34" w:rsidRDefault="000E2E34" w:rsidP="00402084">
            <w:r>
              <w:t>Actors</w:t>
            </w:r>
          </w:p>
        </w:tc>
        <w:tc>
          <w:tcPr>
            <w:tcW w:w="7488" w:type="dxa"/>
          </w:tcPr>
          <w:p w14:paraId="142F382A" w14:textId="47858EE9" w:rsidR="000E2E34" w:rsidRDefault="000E2E34" w:rsidP="00402084">
            <w:r>
              <w:t>Non-user, user</w:t>
            </w:r>
          </w:p>
        </w:tc>
      </w:tr>
      <w:tr w:rsidR="000E2E34" w14:paraId="1D5C2A80" w14:textId="77777777" w:rsidTr="00402084">
        <w:tc>
          <w:tcPr>
            <w:tcW w:w="2088" w:type="dxa"/>
          </w:tcPr>
          <w:p w14:paraId="408A37D5" w14:textId="77777777" w:rsidR="000E2E34" w:rsidRDefault="000E2E34" w:rsidP="00402084">
            <w:r>
              <w:t>Basic Flow</w:t>
            </w:r>
          </w:p>
        </w:tc>
        <w:tc>
          <w:tcPr>
            <w:tcW w:w="7488" w:type="dxa"/>
          </w:tcPr>
          <w:p w14:paraId="118CAF23" w14:textId="6661871E" w:rsidR="000E2E34" w:rsidRDefault="000E2E34" w:rsidP="00BB5438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At the homescreen, the user clicks on search button.</w:t>
            </w:r>
          </w:p>
          <w:p w14:paraId="5D279380" w14:textId="042CFFA8" w:rsidR="000E2E34" w:rsidRPr="002C7CB2" w:rsidRDefault="000E2E34" w:rsidP="00BB5438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System displays screen with an edittext to enter an username.</w:t>
            </w:r>
          </w:p>
          <w:p w14:paraId="525281C5" w14:textId="1F38269D" w:rsidR="000E2E34" w:rsidRDefault="000E2E34" w:rsidP="00BB5438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The user enter</w:t>
            </w:r>
            <w:r w:rsidR="00FD670E">
              <w:t>s</w:t>
            </w:r>
            <w:r>
              <w:t xml:space="preserve"> the username to search.</w:t>
            </w:r>
          </w:p>
          <w:p w14:paraId="42494E77" w14:textId="657FDF7C" w:rsidR="000E2E34" w:rsidRDefault="000E2E34" w:rsidP="00BB5438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System display</w:t>
            </w:r>
            <w:r w:rsidR="00FD670E">
              <w:t>s</w:t>
            </w:r>
            <w:r>
              <w:t xml:space="preserve"> hint all usernames involved.</w:t>
            </w:r>
          </w:p>
          <w:p w14:paraId="7A35F2B9" w14:textId="482E2416" w:rsidR="000E2E34" w:rsidRDefault="000E2E34" w:rsidP="00BB5438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The user </w:t>
            </w:r>
            <w:r w:rsidR="00F078BC">
              <w:t>click</w:t>
            </w:r>
            <w:r w:rsidR="00FD670E">
              <w:t>s</w:t>
            </w:r>
            <w:r w:rsidR="00F078BC">
              <w:t xml:space="preserve"> on </w:t>
            </w:r>
            <w:r w:rsidR="00080948">
              <w:t>an username</w:t>
            </w:r>
          </w:p>
          <w:p w14:paraId="5CCF722E" w14:textId="08FC3956" w:rsidR="00080948" w:rsidRPr="00F02F9F" w:rsidRDefault="00080948" w:rsidP="00BB5438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System navigates to the relevant profile</w:t>
            </w:r>
            <w:r w:rsidR="0013775F">
              <w:t>.</w:t>
            </w:r>
          </w:p>
        </w:tc>
      </w:tr>
      <w:tr w:rsidR="000E2E34" w14:paraId="68685E09" w14:textId="77777777" w:rsidTr="00402084">
        <w:tc>
          <w:tcPr>
            <w:tcW w:w="2088" w:type="dxa"/>
          </w:tcPr>
          <w:p w14:paraId="73D73787" w14:textId="77777777" w:rsidR="000E2E34" w:rsidRDefault="000E2E34" w:rsidP="00402084">
            <w:r>
              <w:t>Alternative Flows</w:t>
            </w:r>
          </w:p>
        </w:tc>
        <w:tc>
          <w:tcPr>
            <w:tcW w:w="7488" w:type="dxa"/>
          </w:tcPr>
          <w:p w14:paraId="1511D6C1" w14:textId="0CE1EF2E" w:rsidR="000E2E34" w:rsidRPr="00433636" w:rsidRDefault="00F914B2" w:rsidP="00F914B2">
            <w:r w:rsidRPr="00F914B2">
              <w:t>None</w:t>
            </w:r>
          </w:p>
        </w:tc>
      </w:tr>
      <w:tr w:rsidR="000E2E34" w14:paraId="3493E8C4" w14:textId="77777777" w:rsidTr="00402084">
        <w:tc>
          <w:tcPr>
            <w:tcW w:w="2088" w:type="dxa"/>
          </w:tcPr>
          <w:p w14:paraId="06EC7AC1" w14:textId="77777777" w:rsidR="000E2E34" w:rsidRDefault="000E2E34" w:rsidP="00402084">
            <w:r>
              <w:t>Pre-conditions</w:t>
            </w:r>
          </w:p>
        </w:tc>
        <w:tc>
          <w:tcPr>
            <w:tcW w:w="7488" w:type="dxa"/>
          </w:tcPr>
          <w:p w14:paraId="392DFEC7" w14:textId="77777777" w:rsidR="000E2E34" w:rsidRDefault="000E2E34" w:rsidP="00402084">
            <w:r>
              <w:t>User goes to homescreen in Short Video Application.</w:t>
            </w:r>
          </w:p>
        </w:tc>
      </w:tr>
      <w:tr w:rsidR="000E2E34" w14:paraId="7FFE5CEA" w14:textId="77777777" w:rsidTr="00402084">
        <w:tc>
          <w:tcPr>
            <w:tcW w:w="2088" w:type="dxa"/>
          </w:tcPr>
          <w:p w14:paraId="29558431" w14:textId="77777777" w:rsidR="000E2E34" w:rsidRDefault="000E2E34" w:rsidP="00402084">
            <w:r>
              <w:t>Post-conditions</w:t>
            </w:r>
          </w:p>
        </w:tc>
        <w:tc>
          <w:tcPr>
            <w:tcW w:w="7488" w:type="dxa"/>
          </w:tcPr>
          <w:p w14:paraId="50BD0F3C" w14:textId="700A696A" w:rsidR="000E2E34" w:rsidRDefault="00FD670E" w:rsidP="00402084">
            <w:r>
              <w:t xml:space="preserve">System displays the </w:t>
            </w:r>
            <w:r w:rsidR="00AB3FC5">
              <w:t>profile</w:t>
            </w:r>
          </w:p>
        </w:tc>
      </w:tr>
    </w:tbl>
    <w:p w14:paraId="116CD253" w14:textId="1DCD8D7E" w:rsidR="000E2E34" w:rsidRDefault="000E2E34" w:rsidP="000E2E34"/>
    <w:p w14:paraId="71B9DCEF" w14:textId="2B5A2557" w:rsidR="00F914B2" w:rsidRDefault="00F914B2" w:rsidP="00F914B2">
      <w:pPr>
        <w:pStyle w:val="Heading2"/>
      </w:pPr>
      <w:bookmarkStart w:id="5" w:name="_Toc120626844"/>
      <w:r>
        <w:lastRenderedPageBreak/>
        <w:t>Use-case: Watch video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14B2" w14:paraId="0388F887" w14:textId="77777777" w:rsidTr="00FD5B17">
        <w:tc>
          <w:tcPr>
            <w:tcW w:w="2088" w:type="dxa"/>
          </w:tcPr>
          <w:p w14:paraId="79364AA4" w14:textId="77777777" w:rsidR="00F914B2" w:rsidRDefault="00F914B2" w:rsidP="00FD5B17">
            <w:r>
              <w:t>Use case Name</w:t>
            </w:r>
          </w:p>
        </w:tc>
        <w:tc>
          <w:tcPr>
            <w:tcW w:w="7488" w:type="dxa"/>
          </w:tcPr>
          <w:p w14:paraId="32DA80B9" w14:textId="21A44143" w:rsidR="00F914B2" w:rsidRDefault="00F914B2" w:rsidP="00FD5B17">
            <w:r>
              <w:t>Watch video</w:t>
            </w:r>
          </w:p>
        </w:tc>
      </w:tr>
      <w:tr w:rsidR="00F914B2" w14:paraId="3219130E" w14:textId="77777777" w:rsidTr="00FD5B17">
        <w:tc>
          <w:tcPr>
            <w:tcW w:w="2088" w:type="dxa"/>
          </w:tcPr>
          <w:p w14:paraId="38B2F2D0" w14:textId="77777777" w:rsidR="00F914B2" w:rsidRDefault="00F914B2" w:rsidP="00FD5B17">
            <w:r>
              <w:t>Brief description</w:t>
            </w:r>
          </w:p>
        </w:tc>
        <w:tc>
          <w:tcPr>
            <w:tcW w:w="7488" w:type="dxa"/>
          </w:tcPr>
          <w:p w14:paraId="4419F000" w14:textId="5D7DBB25" w:rsidR="00F914B2" w:rsidRDefault="00F914B2" w:rsidP="00FD5B17">
            <w:r w:rsidRPr="00253488">
              <w:t>This use case describes how the</w:t>
            </w:r>
            <w:r>
              <w:t xml:space="preserve"> user watchs video</w:t>
            </w:r>
          </w:p>
        </w:tc>
      </w:tr>
      <w:tr w:rsidR="00F914B2" w14:paraId="2639EDBE" w14:textId="77777777" w:rsidTr="00FD5B17">
        <w:tc>
          <w:tcPr>
            <w:tcW w:w="2088" w:type="dxa"/>
          </w:tcPr>
          <w:p w14:paraId="06FCDEE0" w14:textId="77777777" w:rsidR="00F914B2" w:rsidRDefault="00F914B2" w:rsidP="00FD5B17">
            <w:r>
              <w:t>Actors</w:t>
            </w:r>
          </w:p>
        </w:tc>
        <w:tc>
          <w:tcPr>
            <w:tcW w:w="7488" w:type="dxa"/>
          </w:tcPr>
          <w:p w14:paraId="2DFEE23C" w14:textId="77777777" w:rsidR="00F914B2" w:rsidRDefault="00F914B2" w:rsidP="00FD5B17">
            <w:r>
              <w:t>Non-user, user</w:t>
            </w:r>
          </w:p>
        </w:tc>
      </w:tr>
      <w:tr w:rsidR="00F914B2" w14:paraId="2B75E6A7" w14:textId="77777777" w:rsidTr="00FD5B17">
        <w:tc>
          <w:tcPr>
            <w:tcW w:w="2088" w:type="dxa"/>
          </w:tcPr>
          <w:p w14:paraId="1762529D" w14:textId="77777777" w:rsidR="00F914B2" w:rsidRDefault="00F914B2" w:rsidP="00FD5B17">
            <w:r>
              <w:t>Basic Flow</w:t>
            </w:r>
          </w:p>
        </w:tc>
        <w:tc>
          <w:tcPr>
            <w:tcW w:w="7488" w:type="dxa"/>
          </w:tcPr>
          <w:p w14:paraId="79D996AA" w14:textId="021E9478" w:rsidR="00F914B2" w:rsidRPr="00F02F9F" w:rsidRDefault="00F914B2" w:rsidP="00F914B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At the homescreen, the user can watch videos.</w:t>
            </w:r>
          </w:p>
        </w:tc>
      </w:tr>
      <w:tr w:rsidR="00F914B2" w14:paraId="4718E491" w14:textId="77777777" w:rsidTr="00F914B2">
        <w:tc>
          <w:tcPr>
            <w:tcW w:w="2088" w:type="dxa"/>
          </w:tcPr>
          <w:p w14:paraId="651E67E9" w14:textId="77777777" w:rsidR="00F914B2" w:rsidRDefault="00F914B2" w:rsidP="00FD5B17">
            <w:r>
              <w:t>Alternative Flows</w:t>
            </w:r>
          </w:p>
        </w:tc>
        <w:tc>
          <w:tcPr>
            <w:tcW w:w="7488" w:type="dxa"/>
            <w:vAlign w:val="center"/>
          </w:tcPr>
          <w:p w14:paraId="5A854E47" w14:textId="77777777" w:rsidR="00F914B2" w:rsidRPr="00433636" w:rsidRDefault="00F914B2" w:rsidP="00F914B2">
            <w:pPr>
              <w:pStyle w:val="ListParagraph"/>
              <w:spacing w:after="0" w:line="240" w:lineRule="auto"/>
            </w:pPr>
            <w:r>
              <w:t>None</w:t>
            </w:r>
          </w:p>
        </w:tc>
      </w:tr>
      <w:tr w:rsidR="00F914B2" w14:paraId="0EE4BB98" w14:textId="77777777" w:rsidTr="00FD5B17">
        <w:tc>
          <w:tcPr>
            <w:tcW w:w="2088" w:type="dxa"/>
          </w:tcPr>
          <w:p w14:paraId="2105624C" w14:textId="77777777" w:rsidR="00F914B2" w:rsidRDefault="00F914B2" w:rsidP="00FD5B17">
            <w:r>
              <w:t>Pre-conditions</w:t>
            </w:r>
          </w:p>
        </w:tc>
        <w:tc>
          <w:tcPr>
            <w:tcW w:w="7488" w:type="dxa"/>
          </w:tcPr>
          <w:p w14:paraId="6698CC5B" w14:textId="77777777" w:rsidR="00F914B2" w:rsidRDefault="00F914B2" w:rsidP="00FD5B17">
            <w:r>
              <w:t>User goes to homescreen in Short Video Application.</w:t>
            </w:r>
          </w:p>
        </w:tc>
      </w:tr>
      <w:tr w:rsidR="00F914B2" w14:paraId="7CAEF5F8" w14:textId="77777777" w:rsidTr="00FD5B17">
        <w:tc>
          <w:tcPr>
            <w:tcW w:w="2088" w:type="dxa"/>
          </w:tcPr>
          <w:p w14:paraId="77FD6558" w14:textId="77777777" w:rsidR="00F914B2" w:rsidRDefault="00F914B2" w:rsidP="00FD5B17">
            <w:r>
              <w:t>Post-conditions</w:t>
            </w:r>
          </w:p>
        </w:tc>
        <w:tc>
          <w:tcPr>
            <w:tcW w:w="7488" w:type="dxa"/>
          </w:tcPr>
          <w:p w14:paraId="4F25EAD6" w14:textId="09F33202" w:rsidR="00F914B2" w:rsidRDefault="00F914B2" w:rsidP="00FD5B17">
            <w:r>
              <w:t xml:space="preserve">System displays </w:t>
            </w:r>
            <w:r w:rsidR="00213582">
              <w:t>videos</w:t>
            </w:r>
          </w:p>
        </w:tc>
      </w:tr>
    </w:tbl>
    <w:p w14:paraId="3C575259" w14:textId="77777777" w:rsidR="00F914B2" w:rsidRPr="00F914B2" w:rsidRDefault="00F914B2" w:rsidP="00F914B2"/>
    <w:p w14:paraId="0AD58BA5" w14:textId="44A1D371" w:rsidR="00512FAF" w:rsidRDefault="00F25C41" w:rsidP="00F25C41">
      <w:pPr>
        <w:pStyle w:val="Heading2"/>
        <w:rPr>
          <w:lang w:val="vi-VN"/>
        </w:rPr>
      </w:pPr>
      <w:bookmarkStart w:id="6" w:name="_Toc120626845"/>
      <w:r>
        <w:t xml:space="preserve">Use-case: </w:t>
      </w:r>
      <w:r w:rsidR="00433636">
        <w:t>Upload video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33636" w14:paraId="0D20C116" w14:textId="77777777" w:rsidTr="00E55A84">
        <w:tc>
          <w:tcPr>
            <w:tcW w:w="2088" w:type="dxa"/>
          </w:tcPr>
          <w:p w14:paraId="476A34AF" w14:textId="77777777" w:rsidR="00433636" w:rsidRDefault="00433636" w:rsidP="00E55A84">
            <w:r>
              <w:t>Use case Name</w:t>
            </w:r>
          </w:p>
        </w:tc>
        <w:tc>
          <w:tcPr>
            <w:tcW w:w="7488" w:type="dxa"/>
          </w:tcPr>
          <w:p w14:paraId="5073FF94" w14:textId="402B33F5" w:rsidR="00433636" w:rsidRDefault="00433636" w:rsidP="00E55A84">
            <w:r>
              <w:t>Upload video</w:t>
            </w:r>
          </w:p>
        </w:tc>
      </w:tr>
      <w:tr w:rsidR="00433636" w14:paraId="5C48A575" w14:textId="77777777" w:rsidTr="00E55A84">
        <w:tc>
          <w:tcPr>
            <w:tcW w:w="2088" w:type="dxa"/>
          </w:tcPr>
          <w:p w14:paraId="3C9C272F" w14:textId="77777777" w:rsidR="00433636" w:rsidRDefault="00433636" w:rsidP="00E55A84">
            <w:r>
              <w:t>Brief description</w:t>
            </w:r>
          </w:p>
        </w:tc>
        <w:tc>
          <w:tcPr>
            <w:tcW w:w="7488" w:type="dxa"/>
          </w:tcPr>
          <w:p w14:paraId="4D9806C6" w14:textId="15759406" w:rsidR="00433636" w:rsidRDefault="00433636" w:rsidP="00E55A84">
            <w:r w:rsidRPr="00253488">
              <w:t>This use case describes how the</w:t>
            </w:r>
            <w:r>
              <w:t xml:space="preserve"> user upload a video.</w:t>
            </w:r>
          </w:p>
        </w:tc>
      </w:tr>
      <w:tr w:rsidR="00433636" w14:paraId="6179CFB8" w14:textId="77777777" w:rsidTr="00E55A84">
        <w:tc>
          <w:tcPr>
            <w:tcW w:w="2088" w:type="dxa"/>
          </w:tcPr>
          <w:p w14:paraId="6A0056F0" w14:textId="77777777" w:rsidR="00433636" w:rsidRDefault="00433636" w:rsidP="00E55A84">
            <w:r>
              <w:t>Actors</w:t>
            </w:r>
          </w:p>
        </w:tc>
        <w:tc>
          <w:tcPr>
            <w:tcW w:w="7488" w:type="dxa"/>
          </w:tcPr>
          <w:p w14:paraId="2A14226F" w14:textId="55FE9940" w:rsidR="00433636" w:rsidRDefault="00433636" w:rsidP="00E55A84">
            <w:r>
              <w:t>User</w:t>
            </w:r>
          </w:p>
        </w:tc>
      </w:tr>
      <w:tr w:rsidR="00433636" w14:paraId="63C59218" w14:textId="77777777" w:rsidTr="00E55A84">
        <w:tc>
          <w:tcPr>
            <w:tcW w:w="2088" w:type="dxa"/>
          </w:tcPr>
          <w:p w14:paraId="1922A60E" w14:textId="77777777" w:rsidR="00433636" w:rsidRDefault="00433636" w:rsidP="00E55A84">
            <w:r>
              <w:t>Basic Flow</w:t>
            </w:r>
          </w:p>
        </w:tc>
        <w:tc>
          <w:tcPr>
            <w:tcW w:w="7488" w:type="dxa"/>
          </w:tcPr>
          <w:p w14:paraId="61492340" w14:textId="6DA49AB1" w:rsidR="00433636" w:rsidRPr="00433636" w:rsidRDefault="00433636" w:rsidP="0043363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 w:rsidRPr="00433636">
              <w:t>At the homescreen, the user clicks on</w:t>
            </w:r>
            <w:r>
              <w:t xml:space="preserve"> Add</w:t>
            </w:r>
            <w:r w:rsidRPr="00433636">
              <w:t xml:space="preserve"> button.</w:t>
            </w:r>
          </w:p>
          <w:p w14:paraId="4DDA48FB" w14:textId="5249960D" w:rsidR="00433636" w:rsidRPr="00433636" w:rsidRDefault="00433636" w:rsidP="0043363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 w:rsidRPr="00433636">
              <w:t xml:space="preserve">System displays </w:t>
            </w:r>
            <w:r>
              <w:t>Camera screen.</w:t>
            </w:r>
          </w:p>
          <w:p w14:paraId="4A2EB341" w14:textId="50F21392" w:rsidR="00433636" w:rsidRDefault="00433636" w:rsidP="0043363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The user clicks on upload video button. </w:t>
            </w:r>
          </w:p>
          <w:p w14:paraId="7C9F97EE" w14:textId="03155522" w:rsidR="00433636" w:rsidRDefault="00433636" w:rsidP="0043363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System displays </w:t>
            </w:r>
            <w:r w:rsidR="00394776">
              <w:t>local video files.</w:t>
            </w:r>
          </w:p>
          <w:p w14:paraId="11948511" w14:textId="7B476435" w:rsidR="00433636" w:rsidRDefault="00433636" w:rsidP="0043363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The user </w:t>
            </w:r>
            <w:r w:rsidR="00394776">
              <w:t>chooses an video.</w:t>
            </w:r>
          </w:p>
          <w:p w14:paraId="0D8DC691" w14:textId="77777777" w:rsidR="00433636" w:rsidRDefault="00433636" w:rsidP="0043363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System </w:t>
            </w:r>
            <w:r w:rsidR="00394776">
              <w:t>displays description screen.</w:t>
            </w:r>
          </w:p>
          <w:p w14:paraId="7C532644" w14:textId="77777777" w:rsidR="00394776" w:rsidRDefault="00394776" w:rsidP="0043363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The user enters description for the chosen video.</w:t>
            </w:r>
          </w:p>
          <w:p w14:paraId="09C19D8B" w14:textId="63303676" w:rsidR="00394776" w:rsidRPr="00F02F9F" w:rsidRDefault="00394776" w:rsidP="0043363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The user clicks on upload button at description screen.</w:t>
            </w:r>
          </w:p>
        </w:tc>
      </w:tr>
      <w:tr w:rsidR="00433636" w14:paraId="413FA021" w14:textId="77777777" w:rsidTr="00E55A84">
        <w:tc>
          <w:tcPr>
            <w:tcW w:w="2088" w:type="dxa"/>
          </w:tcPr>
          <w:p w14:paraId="2D829031" w14:textId="77777777" w:rsidR="00433636" w:rsidRDefault="00433636" w:rsidP="00E55A84">
            <w:r>
              <w:t>Alternative Flows</w:t>
            </w:r>
          </w:p>
        </w:tc>
        <w:tc>
          <w:tcPr>
            <w:tcW w:w="7488" w:type="dxa"/>
          </w:tcPr>
          <w:p w14:paraId="04E269BE" w14:textId="199BB4A3" w:rsidR="00433636" w:rsidRPr="00613915" w:rsidRDefault="00433636" w:rsidP="00E55A84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 w:rsidR="00394776">
              <w:rPr>
                <w:b/>
              </w:rPr>
              <w:t>chooses the video with duration greater than 15 seconds and resolution greater than 720p.</w:t>
            </w:r>
          </w:p>
          <w:p w14:paraId="7CFF4B80" w14:textId="367D07DC" w:rsidR="00433636" w:rsidRDefault="00433636" w:rsidP="00F914B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From #</w:t>
            </w:r>
            <w:r w:rsidR="00394776">
              <w:t>5</w:t>
            </w:r>
            <w:r>
              <w:t xml:space="preserve"> of the basic flow, user </w:t>
            </w:r>
            <w:r w:rsidR="00394776">
              <w:t xml:space="preserve">choose another video </w:t>
            </w:r>
          </w:p>
          <w:p w14:paraId="69007784" w14:textId="77777777" w:rsidR="00433636" w:rsidRDefault="00433636" w:rsidP="00F914B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Continue step #6 in the basic flow</w:t>
            </w:r>
          </w:p>
          <w:p w14:paraId="51F5F345" w14:textId="77777777" w:rsidR="00433636" w:rsidRDefault="00433636" w:rsidP="00E55A84"/>
          <w:p w14:paraId="6382829E" w14:textId="666DFB4F" w:rsidR="00433636" w:rsidRPr="00613915" w:rsidRDefault="00433636" w:rsidP="00E55A8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 w:rsidR="00394776">
              <w:rPr>
                <w:b/>
              </w:rPr>
              <w:t>Connection is unstable</w:t>
            </w:r>
          </w:p>
          <w:p w14:paraId="20D9DE76" w14:textId="410A73C4" w:rsidR="00433636" w:rsidRDefault="00394776" w:rsidP="00AE79AA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user click back button to move to Camera screen.</w:t>
            </w:r>
          </w:p>
          <w:p w14:paraId="61382065" w14:textId="17570613" w:rsidR="00433636" w:rsidRPr="00433636" w:rsidRDefault="00433636" w:rsidP="00AE79AA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Continue step #</w:t>
            </w:r>
            <w:r w:rsidR="00394776">
              <w:t>3 in the basic flow</w:t>
            </w:r>
          </w:p>
        </w:tc>
      </w:tr>
      <w:tr w:rsidR="00433636" w14:paraId="511C93FD" w14:textId="77777777" w:rsidTr="00E55A84">
        <w:tc>
          <w:tcPr>
            <w:tcW w:w="2088" w:type="dxa"/>
          </w:tcPr>
          <w:p w14:paraId="40EED8DF" w14:textId="77777777" w:rsidR="00433636" w:rsidRDefault="00433636" w:rsidP="00E55A84">
            <w:r>
              <w:t>Pre-conditions</w:t>
            </w:r>
          </w:p>
        </w:tc>
        <w:tc>
          <w:tcPr>
            <w:tcW w:w="7488" w:type="dxa"/>
          </w:tcPr>
          <w:p w14:paraId="2602B669" w14:textId="6262CF1B" w:rsidR="00433636" w:rsidRDefault="000F1CC4" w:rsidP="00E55A84">
            <w:r>
              <w:t>User must sign up/sign in and then goes to homescreen in Short Video Application.</w:t>
            </w:r>
          </w:p>
        </w:tc>
      </w:tr>
      <w:tr w:rsidR="00433636" w14:paraId="00C3D8F2" w14:textId="77777777" w:rsidTr="00E55A84">
        <w:tc>
          <w:tcPr>
            <w:tcW w:w="2088" w:type="dxa"/>
          </w:tcPr>
          <w:p w14:paraId="50663371" w14:textId="77777777" w:rsidR="00433636" w:rsidRDefault="00433636" w:rsidP="00E55A84">
            <w:r>
              <w:t>Post-conditions</w:t>
            </w:r>
          </w:p>
        </w:tc>
        <w:tc>
          <w:tcPr>
            <w:tcW w:w="7488" w:type="dxa"/>
          </w:tcPr>
          <w:p w14:paraId="7BD04A6B" w14:textId="42E01869" w:rsidR="00433636" w:rsidRDefault="00433636" w:rsidP="00E55A84">
            <w:r w:rsidRPr="004D14DB">
              <w:t xml:space="preserve">The user successfully </w:t>
            </w:r>
            <w:r w:rsidR="00394776">
              <w:t>upload</w:t>
            </w:r>
            <w:r>
              <w:t xml:space="preserve"> a new </w:t>
            </w:r>
            <w:r w:rsidR="00166775">
              <w:t>video into server, add to “my video”</w:t>
            </w:r>
            <w:r>
              <w:t xml:space="preserve"> and go back homescreen.</w:t>
            </w:r>
          </w:p>
        </w:tc>
      </w:tr>
    </w:tbl>
    <w:p w14:paraId="3D5AFF60" w14:textId="7F043CD5" w:rsidR="002C788A" w:rsidRDefault="002C788A" w:rsidP="002C788A"/>
    <w:p w14:paraId="609EB6C1" w14:textId="072E8AFB" w:rsidR="00F914B2" w:rsidRDefault="00F914B2" w:rsidP="00F914B2">
      <w:pPr>
        <w:pStyle w:val="Heading2"/>
      </w:pPr>
      <w:bookmarkStart w:id="7" w:name="_Toc120626846"/>
      <w:r>
        <w:t>Use-case: Follow another user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14B2" w14:paraId="7D5AB9B6" w14:textId="77777777" w:rsidTr="00FD5B17">
        <w:tc>
          <w:tcPr>
            <w:tcW w:w="2088" w:type="dxa"/>
          </w:tcPr>
          <w:p w14:paraId="6B183F49" w14:textId="77777777" w:rsidR="00F914B2" w:rsidRDefault="00F914B2" w:rsidP="00FD5B17">
            <w:r>
              <w:t>Use case Name</w:t>
            </w:r>
          </w:p>
        </w:tc>
        <w:tc>
          <w:tcPr>
            <w:tcW w:w="7488" w:type="dxa"/>
          </w:tcPr>
          <w:p w14:paraId="1C40CF3B" w14:textId="15DFF035" w:rsidR="00F914B2" w:rsidRDefault="00F914B2" w:rsidP="00FD5B17">
            <w:r>
              <w:t>Follow another user</w:t>
            </w:r>
          </w:p>
        </w:tc>
      </w:tr>
      <w:tr w:rsidR="00F914B2" w14:paraId="67B02D89" w14:textId="77777777" w:rsidTr="00FD5B17">
        <w:tc>
          <w:tcPr>
            <w:tcW w:w="2088" w:type="dxa"/>
          </w:tcPr>
          <w:p w14:paraId="1C936C90" w14:textId="77777777" w:rsidR="00F914B2" w:rsidRDefault="00F914B2" w:rsidP="00FD5B17">
            <w:r>
              <w:t>Brief description</w:t>
            </w:r>
          </w:p>
        </w:tc>
        <w:tc>
          <w:tcPr>
            <w:tcW w:w="7488" w:type="dxa"/>
          </w:tcPr>
          <w:p w14:paraId="5EB88416" w14:textId="094DA942" w:rsidR="00F914B2" w:rsidRDefault="00F914B2" w:rsidP="00FD5B17">
            <w:r w:rsidRPr="00253488">
              <w:t>This use case describes how the</w:t>
            </w:r>
            <w:r>
              <w:t xml:space="preserve"> user can follow another user</w:t>
            </w:r>
          </w:p>
        </w:tc>
      </w:tr>
      <w:tr w:rsidR="00F914B2" w14:paraId="1AC18A17" w14:textId="77777777" w:rsidTr="00FD5B17">
        <w:tc>
          <w:tcPr>
            <w:tcW w:w="2088" w:type="dxa"/>
          </w:tcPr>
          <w:p w14:paraId="6CCFD009" w14:textId="77777777" w:rsidR="00F914B2" w:rsidRDefault="00F914B2" w:rsidP="00FD5B17">
            <w:r>
              <w:t>Actors</w:t>
            </w:r>
          </w:p>
        </w:tc>
        <w:tc>
          <w:tcPr>
            <w:tcW w:w="7488" w:type="dxa"/>
          </w:tcPr>
          <w:p w14:paraId="7B6CDF5A" w14:textId="77777777" w:rsidR="00F914B2" w:rsidRDefault="00F914B2" w:rsidP="00FD5B17">
            <w:r>
              <w:t>User</w:t>
            </w:r>
          </w:p>
        </w:tc>
      </w:tr>
      <w:tr w:rsidR="00F914B2" w14:paraId="541B277B" w14:textId="77777777" w:rsidTr="00FD5B17">
        <w:tc>
          <w:tcPr>
            <w:tcW w:w="2088" w:type="dxa"/>
          </w:tcPr>
          <w:p w14:paraId="0DDB5AB7" w14:textId="77777777" w:rsidR="00F914B2" w:rsidRDefault="00F914B2" w:rsidP="00FD5B17">
            <w:r>
              <w:t>Basic Flow</w:t>
            </w:r>
          </w:p>
        </w:tc>
        <w:tc>
          <w:tcPr>
            <w:tcW w:w="7488" w:type="dxa"/>
          </w:tcPr>
          <w:p w14:paraId="36A58160" w14:textId="6BAA4FC8" w:rsidR="00F914B2" w:rsidRPr="00F914B2" w:rsidRDefault="00F914B2" w:rsidP="00F914B2">
            <w:pPr>
              <w:spacing w:line="240" w:lineRule="auto"/>
              <w:ind w:left="-23"/>
              <w:rPr>
                <w:b/>
                <w:bCs/>
              </w:rPr>
            </w:pPr>
            <w:r>
              <w:rPr>
                <w:b/>
                <w:bCs/>
              </w:rPr>
              <w:t>Basic flow 1: Follow from video</w:t>
            </w:r>
          </w:p>
          <w:p w14:paraId="3333E776" w14:textId="74BDA505" w:rsidR="00F914B2" w:rsidRPr="00433636" w:rsidRDefault="00F914B2" w:rsidP="00F914B2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 w:rsidRPr="00433636">
              <w:t>At the homescreen, the user clicks on</w:t>
            </w:r>
            <w:r>
              <w:t xml:space="preserve"> icon “+” to follow the owner of video</w:t>
            </w:r>
          </w:p>
          <w:p w14:paraId="2989BB22" w14:textId="77777777" w:rsidR="00F914B2" w:rsidRDefault="00F914B2" w:rsidP="00F914B2">
            <w:pPr>
              <w:pStyle w:val="ListParagraph"/>
              <w:spacing w:after="0" w:line="240" w:lineRule="auto"/>
              <w:ind w:left="-23"/>
              <w:rPr>
                <w:b/>
                <w:bCs/>
              </w:rPr>
            </w:pPr>
            <w:r>
              <w:rPr>
                <w:b/>
                <w:bCs/>
              </w:rPr>
              <w:t>Basic flow 2: Follow from profile</w:t>
            </w:r>
          </w:p>
          <w:p w14:paraId="67EC9F2B" w14:textId="77777777" w:rsidR="00F914B2" w:rsidRPr="00F914B2" w:rsidRDefault="00F914B2" w:rsidP="00F914B2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b/>
                <w:bCs/>
              </w:rPr>
            </w:pPr>
            <w:r>
              <w:t>At each video, the user can click on username to go to profile or use serach username.</w:t>
            </w:r>
          </w:p>
          <w:p w14:paraId="690DDE6F" w14:textId="6AFB28DD" w:rsidR="00F914B2" w:rsidRPr="00F914B2" w:rsidRDefault="00F914B2" w:rsidP="00F914B2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b/>
                <w:bCs/>
              </w:rPr>
            </w:pPr>
            <w:r>
              <w:lastRenderedPageBreak/>
              <w:t xml:space="preserve">At profile screen, the user clicks on button </w:t>
            </w:r>
            <w:r w:rsidR="00501588">
              <w:t>“</w:t>
            </w:r>
            <w:r>
              <w:t>follow</w:t>
            </w:r>
            <w:r w:rsidR="00501588">
              <w:t>” to follow.</w:t>
            </w:r>
          </w:p>
        </w:tc>
      </w:tr>
      <w:tr w:rsidR="00F914B2" w14:paraId="3EEAA8F0" w14:textId="77777777" w:rsidTr="00FD5B17">
        <w:tc>
          <w:tcPr>
            <w:tcW w:w="2088" w:type="dxa"/>
          </w:tcPr>
          <w:p w14:paraId="30C68DC0" w14:textId="77777777" w:rsidR="00F914B2" w:rsidRDefault="00F914B2" w:rsidP="00FD5B17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704C6C7B" w14:textId="4BDE00A0" w:rsidR="00F914B2" w:rsidRPr="00433636" w:rsidRDefault="00501588" w:rsidP="00501588">
            <w:pPr>
              <w:pStyle w:val="ListParagraph"/>
              <w:spacing w:after="0" w:line="240" w:lineRule="auto"/>
              <w:ind w:left="0"/>
            </w:pPr>
            <w:r>
              <w:t>None</w:t>
            </w:r>
          </w:p>
        </w:tc>
      </w:tr>
      <w:tr w:rsidR="00F914B2" w14:paraId="7BE32EA6" w14:textId="77777777" w:rsidTr="00FD5B17">
        <w:tc>
          <w:tcPr>
            <w:tcW w:w="2088" w:type="dxa"/>
          </w:tcPr>
          <w:p w14:paraId="4B5FDB93" w14:textId="77777777" w:rsidR="00F914B2" w:rsidRDefault="00F914B2" w:rsidP="00FD5B17">
            <w:r>
              <w:t>Pre-conditions</w:t>
            </w:r>
          </w:p>
        </w:tc>
        <w:tc>
          <w:tcPr>
            <w:tcW w:w="7488" w:type="dxa"/>
          </w:tcPr>
          <w:p w14:paraId="37776ED2" w14:textId="482B9039" w:rsidR="00F914B2" w:rsidRDefault="000F1CC4" w:rsidP="00FD5B17">
            <w:r>
              <w:t xml:space="preserve">User must sign up/sign in and then </w:t>
            </w:r>
            <w:r w:rsidR="00F914B2">
              <w:t>goes to</w:t>
            </w:r>
            <w:r w:rsidR="00213582">
              <w:t xml:space="preserve"> a profile of an user</w:t>
            </w:r>
            <w:r w:rsidR="00F914B2">
              <w:t>.</w:t>
            </w:r>
          </w:p>
        </w:tc>
      </w:tr>
      <w:tr w:rsidR="00F914B2" w14:paraId="6FD5A70B" w14:textId="77777777" w:rsidTr="00FD5B17">
        <w:tc>
          <w:tcPr>
            <w:tcW w:w="2088" w:type="dxa"/>
          </w:tcPr>
          <w:p w14:paraId="558197A1" w14:textId="77777777" w:rsidR="00F914B2" w:rsidRDefault="00F914B2" w:rsidP="00FD5B17">
            <w:r>
              <w:t>Post-conditions</w:t>
            </w:r>
          </w:p>
        </w:tc>
        <w:tc>
          <w:tcPr>
            <w:tcW w:w="7488" w:type="dxa"/>
          </w:tcPr>
          <w:p w14:paraId="67A2E91B" w14:textId="0211145C" w:rsidR="00F914B2" w:rsidRDefault="00F914B2" w:rsidP="00FD5B17">
            <w:r w:rsidRPr="004D14DB">
              <w:t xml:space="preserve">The user successfully </w:t>
            </w:r>
            <w:r w:rsidR="00213582">
              <w:t>follow another user whose username add to following list. The user followed receives an notification.</w:t>
            </w:r>
          </w:p>
        </w:tc>
      </w:tr>
    </w:tbl>
    <w:p w14:paraId="1F967BCE" w14:textId="65AEF705" w:rsidR="00F914B2" w:rsidRDefault="00F914B2" w:rsidP="00F914B2"/>
    <w:p w14:paraId="0447721B" w14:textId="24E80259" w:rsidR="001F1723" w:rsidRDefault="001F1723" w:rsidP="001F1723">
      <w:pPr>
        <w:pStyle w:val="Heading2"/>
      </w:pPr>
      <w:bookmarkStart w:id="8" w:name="_Toc120626847"/>
      <w:r>
        <w:t>Use-case: Edit profile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F1723" w14:paraId="0BF1220A" w14:textId="77777777" w:rsidTr="00FD5B17">
        <w:tc>
          <w:tcPr>
            <w:tcW w:w="2088" w:type="dxa"/>
          </w:tcPr>
          <w:p w14:paraId="17ADF36B" w14:textId="77777777" w:rsidR="001F1723" w:rsidRDefault="001F1723" w:rsidP="00FD5B17">
            <w:r>
              <w:t>Use case Name</w:t>
            </w:r>
          </w:p>
        </w:tc>
        <w:tc>
          <w:tcPr>
            <w:tcW w:w="7488" w:type="dxa"/>
          </w:tcPr>
          <w:p w14:paraId="07601422" w14:textId="1A52D7C0" w:rsidR="001F1723" w:rsidRDefault="001F1723" w:rsidP="00FD5B17">
            <w:r>
              <w:t>Edit profile</w:t>
            </w:r>
          </w:p>
        </w:tc>
      </w:tr>
      <w:tr w:rsidR="001F1723" w14:paraId="036C4C04" w14:textId="77777777" w:rsidTr="00FD5B17">
        <w:tc>
          <w:tcPr>
            <w:tcW w:w="2088" w:type="dxa"/>
          </w:tcPr>
          <w:p w14:paraId="3CB38A43" w14:textId="77777777" w:rsidR="001F1723" w:rsidRDefault="001F1723" w:rsidP="00FD5B17">
            <w:r>
              <w:t>Brief description</w:t>
            </w:r>
          </w:p>
        </w:tc>
        <w:tc>
          <w:tcPr>
            <w:tcW w:w="7488" w:type="dxa"/>
          </w:tcPr>
          <w:p w14:paraId="4ECC01C2" w14:textId="0BC4714E" w:rsidR="001F1723" w:rsidRDefault="001F1723" w:rsidP="00FD5B17">
            <w:r w:rsidRPr="00253488">
              <w:t>This use case describes how the</w:t>
            </w:r>
            <w:r>
              <w:t xml:space="preserve"> user can edit their profile</w:t>
            </w:r>
          </w:p>
        </w:tc>
      </w:tr>
      <w:tr w:rsidR="001F1723" w14:paraId="3110398F" w14:textId="77777777" w:rsidTr="00FD5B17">
        <w:tc>
          <w:tcPr>
            <w:tcW w:w="2088" w:type="dxa"/>
          </w:tcPr>
          <w:p w14:paraId="6CACF571" w14:textId="77777777" w:rsidR="001F1723" w:rsidRDefault="001F1723" w:rsidP="00FD5B17">
            <w:r>
              <w:t>Actors</w:t>
            </w:r>
          </w:p>
        </w:tc>
        <w:tc>
          <w:tcPr>
            <w:tcW w:w="7488" w:type="dxa"/>
          </w:tcPr>
          <w:p w14:paraId="4250CE89" w14:textId="77777777" w:rsidR="001F1723" w:rsidRDefault="001F1723" w:rsidP="00FD5B17">
            <w:r>
              <w:t>User</w:t>
            </w:r>
          </w:p>
        </w:tc>
      </w:tr>
      <w:tr w:rsidR="001F1723" w14:paraId="2D507AE3" w14:textId="77777777" w:rsidTr="00FD5B17">
        <w:tc>
          <w:tcPr>
            <w:tcW w:w="2088" w:type="dxa"/>
          </w:tcPr>
          <w:p w14:paraId="567CE9FB" w14:textId="77777777" w:rsidR="001F1723" w:rsidRDefault="001F1723" w:rsidP="00FD5B17">
            <w:r>
              <w:t>Basic Flow</w:t>
            </w:r>
          </w:p>
        </w:tc>
        <w:tc>
          <w:tcPr>
            <w:tcW w:w="7488" w:type="dxa"/>
          </w:tcPr>
          <w:p w14:paraId="11292385" w14:textId="1125ED8E" w:rsidR="001F1723" w:rsidRPr="00433636" w:rsidRDefault="001F1723" w:rsidP="001F1723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 w:rsidRPr="00433636">
              <w:t>At the homescreen, the user clicks on</w:t>
            </w:r>
            <w:r>
              <w:t xml:space="preserve"> profile </w:t>
            </w:r>
            <w:r w:rsidRPr="00433636">
              <w:t>button.</w:t>
            </w:r>
          </w:p>
          <w:p w14:paraId="724456EB" w14:textId="1497F530" w:rsidR="001F1723" w:rsidRPr="00433636" w:rsidRDefault="001F1723" w:rsidP="001F1723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 w:rsidRPr="00433636">
              <w:t xml:space="preserve">System displays </w:t>
            </w:r>
            <w:r>
              <w:t>profile screen</w:t>
            </w:r>
          </w:p>
          <w:p w14:paraId="42C758A7" w14:textId="375C269C" w:rsidR="001F1723" w:rsidRDefault="001F1723" w:rsidP="001F172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The user clicks on watch profile button.</w:t>
            </w:r>
          </w:p>
          <w:p w14:paraId="74A0CC11" w14:textId="2ADC922E" w:rsidR="001F1723" w:rsidRDefault="001F1723" w:rsidP="001F172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System displays user’s information.</w:t>
            </w:r>
          </w:p>
          <w:p w14:paraId="57C19A5E" w14:textId="75C001A1" w:rsidR="001F1723" w:rsidRDefault="001F1723" w:rsidP="001F172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The user clicks on edit profile button.</w:t>
            </w:r>
          </w:p>
          <w:p w14:paraId="394BDB18" w14:textId="11F5348C" w:rsidR="001F1723" w:rsidRDefault="001F1723" w:rsidP="001F172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System allows the user to edit infromation.</w:t>
            </w:r>
          </w:p>
          <w:p w14:paraId="43B5B794" w14:textId="080CD7DF" w:rsidR="001F1723" w:rsidRPr="00F02F9F" w:rsidRDefault="001F1723" w:rsidP="001F172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The user clicks on apply.</w:t>
            </w:r>
          </w:p>
        </w:tc>
      </w:tr>
      <w:tr w:rsidR="001F1723" w14:paraId="494B1CBB" w14:textId="77777777" w:rsidTr="0059513B">
        <w:trPr>
          <w:trHeight w:val="278"/>
        </w:trPr>
        <w:tc>
          <w:tcPr>
            <w:tcW w:w="2088" w:type="dxa"/>
          </w:tcPr>
          <w:p w14:paraId="0387334E" w14:textId="77777777" w:rsidR="001F1723" w:rsidRDefault="001F1723" w:rsidP="00FD5B17">
            <w:r>
              <w:t>Alternative Flows</w:t>
            </w:r>
          </w:p>
        </w:tc>
        <w:tc>
          <w:tcPr>
            <w:tcW w:w="7488" w:type="dxa"/>
          </w:tcPr>
          <w:p w14:paraId="45758A65" w14:textId="193A306F" w:rsidR="001F1723" w:rsidRPr="00433636" w:rsidRDefault="0059513B" w:rsidP="0059513B">
            <w:pPr>
              <w:pStyle w:val="ListParagraph"/>
              <w:spacing w:line="240" w:lineRule="auto"/>
            </w:pPr>
            <w:r>
              <w:t>None</w:t>
            </w:r>
          </w:p>
        </w:tc>
      </w:tr>
      <w:tr w:rsidR="001F1723" w14:paraId="2F6F8F64" w14:textId="77777777" w:rsidTr="00FD5B17">
        <w:tc>
          <w:tcPr>
            <w:tcW w:w="2088" w:type="dxa"/>
          </w:tcPr>
          <w:p w14:paraId="619A1C2E" w14:textId="77777777" w:rsidR="001F1723" w:rsidRDefault="001F1723" w:rsidP="00FD5B17">
            <w:r>
              <w:t>Pre-conditions</w:t>
            </w:r>
          </w:p>
        </w:tc>
        <w:tc>
          <w:tcPr>
            <w:tcW w:w="7488" w:type="dxa"/>
          </w:tcPr>
          <w:p w14:paraId="70380047" w14:textId="1F62537B" w:rsidR="001F1723" w:rsidRDefault="000F1CC4" w:rsidP="00FD5B17">
            <w:r>
              <w:t>User must sign up/sign in and then goes to homescreen in Short Video Application</w:t>
            </w:r>
            <w:r w:rsidR="001F1723">
              <w:t>.</w:t>
            </w:r>
          </w:p>
        </w:tc>
      </w:tr>
      <w:tr w:rsidR="001F1723" w14:paraId="0FAD7FD3" w14:textId="77777777" w:rsidTr="00FD5B17">
        <w:tc>
          <w:tcPr>
            <w:tcW w:w="2088" w:type="dxa"/>
          </w:tcPr>
          <w:p w14:paraId="65DCC2DF" w14:textId="77777777" w:rsidR="001F1723" w:rsidRDefault="001F1723" w:rsidP="00FD5B17">
            <w:r>
              <w:t>Post-conditions</w:t>
            </w:r>
          </w:p>
        </w:tc>
        <w:tc>
          <w:tcPr>
            <w:tcW w:w="7488" w:type="dxa"/>
          </w:tcPr>
          <w:p w14:paraId="612CD328" w14:textId="1C4A2F72" w:rsidR="001F1723" w:rsidRDefault="001F1723" w:rsidP="00FD5B17">
            <w:r w:rsidRPr="004D14DB">
              <w:t xml:space="preserve">The user successfully </w:t>
            </w:r>
            <w:r w:rsidR="00A16BAB">
              <w:t>edit their profile and the update information will be displayed.</w:t>
            </w:r>
          </w:p>
        </w:tc>
      </w:tr>
    </w:tbl>
    <w:p w14:paraId="73AEE5AC" w14:textId="5419722E" w:rsidR="001F1723" w:rsidRDefault="001F1723" w:rsidP="001F1723"/>
    <w:p w14:paraId="6F3E374F" w14:textId="0C2EDF6E" w:rsidR="004F473D" w:rsidRDefault="004F473D" w:rsidP="004F473D">
      <w:pPr>
        <w:pStyle w:val="Heading2"/>
      </w:pPr>
      <w:bookmarkStart w:id="9" w:name="_Toc120626848"/>
      <w:r>
        <w:t>Use-case: Sign out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F473D" w14:paraId="4E61C101" w14:textId="77777777" w:rsidTr="00FD5B17">
        <w:tc>
          <w:tcPr>
            <w:tcW w:w="2088" w:type="dxa"/>
          </w:tcPr>
          <w:p w14:paraId="57891431" w14:textId="77777777" w:rsidR="004F473D" w:rsidRDefault="004F473D" w:rsidP="00FD5B17">
            <w:r>
              <w:t>Use case Name</w:t>
            </w:r>
          </w:p>
        </w:tc>
        <w:tc>
          <w:tcPr>
            <w:tcW w:w="7488" w:type="dxa"/>
          </w:tcPr>
          <w:p w14:paraId="40D88B38" w14:textId="68A05734" w:rsidR="004F473D" w:rsidRDefault="004F473D" w:rsidP="00FD5B17">
            <w:r>
              <w:t>Sign out</w:t>
            </w:r>
          </w:p>
        </w:tc>
      </w:tr>
      <w:tr w:rsidR="004F473D" w14:paraId="03D39FDD" w14:textId="77777777" w:rsidTr="00FD5B17">
        <w:tc>
          <w:tcPr>
            <w:tcW w:w="2088" w:type="dxa"/>
          </w:tcPr>
          <w:p w14:paraId="17361F27" w14:textId="77777777" w:rsidR="004F473D" w:rsidRDefault="004F473D" w:rsidP="00FD5B17">
            <w:r>
              <w:t>Brief description</w:t>
            </w:r>
          </w:p>
        </w:tc>
        <w:tc>
          <w:tcPr>
            <w:tcW w:w="7488" w:type="dxa"/>
          </w:tcPr>
          <w:p w14:paraId="1255E234" w14:textId="093F97F0" w:rsidR="004F473D" w:rsidRDefault="004F473D" w:rsidP="00FD5B17">
            <w:r w:rsidRPr="00253488">
              <w:t>This use case describes how the</w:t>
            </w:r>
            <w:r>
              <w:t xml:space="preserve"> user can sign out their account</w:t>
            </w:r>
          </w:p>
        </w:tc>
      </w:tr>
      <w:tr w:rsidR="004F473D" w14:paraId="7FA1F9B6" w14:textId="77777777" w:rsidTr="00FD5B17">
        <w:tc>
          <w:tcPr>
            <w:tcW w:w="2088" w:type="dxa"/>
          </w:tcPr>
          <w:p w14:paraId="68A892E3" w14:textId="77777777" w:rsidR="004F473D" w:rsidRDefault="004F473D" w:rsidP="00FD5B17">
            <w:r>
              <w:t>Actors</w:t>
            </w:r>
          </w:p>
        </w:tc>
        <w:tc>
          <w:tcPr>
            <w:tcW w:w="7488" w:type="dxa"/>
          </w:tcPr>
          <w:p w14:paraId="2617F1BF" w14:textId="77777777" w:rsidR="004F473D" w:rsidRDefault="004F473D" w:rsidP="00FD5B17">
            <w:r>
              <w:t>User</w:t>
            </w:r>
          </w:p>
        </w:tc>
      </w:tr>
      <w:tr w:rsidR="004F473D" w14:paraId="6ACD6EC0" w14:textId="77777777" w:rsidTr="00FD5B17">
        <w:tc>
          <w:tcPr>
            <w:tcW w:w="2088" w:type="dxa"/>
          </w:tcPr>
          <w:p w14:paraId="03F5A658" w14:textId="77777777" w:rsidR="004F473D" w:rsidRDefault="004F473D" w:rsidP="00FD5B17">
            <w:r>
              <w:t>Basic Flow</w:t>
            </w:r>
          </w:p>
        </w:tc>
        <w:tc>
          <w:tcPr>
            <w:tcW w:w="7488" w:type="dxa"/>
          </w:tcPr>
          <w:p w14:paraId="01FB2EC0" w14:textId="77777777" w:rsidR="004F473D" w:rsidRPr="00433636" w:rsidRDefault="004F473D" w:rsidP="004F473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 w:rsidRPr="00433636">
              <w:t>At the homescreen, the user clicks on</w:t>
            </w:r>
            <w:r>
              <w:t xml:space="preserve"> profile </w:t>
            </w:r>
            <w:r w:rsidRPr="00433636">
              <w:t>button.</w:t>
            </w:r>
          </w:p>
          <w:p w14:paraId="1C3D38BF" w14:textId="77777777" w:rsidR="004F473D" w:rsidRPr="00433636" w:rsidRDefault="004F473D" w:rsidP="004F473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 w:rsidRPr="00433636">
              <w:t xml:space="preserve">System displays </w:t>
            </w:r>
            <w:r>
              <w:t>profile screen</w:t>
            </w:r>
          </w:p>
          <w:p w14:paraId="73B6A551" w14:textId="647FE7EA" w:rsidR="004F473D" w:rsidRDefault="004F473D" w:rsidP="004F473D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The user clicks on more button.</w:t>
            </w:r>
          </w:p>
          <w:p w14:paraId="40F11288" w14:textId="0B0822E5" w:rsidR="004F473D" w:rsidRDefault="004F473D" w:rsidP="004F473D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System displays sign out button.</w:t>
            </w:r>
          </w:p>
          <w:p w14:paraId="11A10F1C" w14:textId="235EF943" w:rsidR="004F473D" w:rsidRPr="00F02F9F" w:rsidRDefault="004F473D" w:rsidP="004F473D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The user clicks on sign out button.</w:t>
            </w:r>
          </w:p>
        </w:tc>
      </w:tr>
      <w:tr w:rsidR="004F473D" w14:paraId="7F36F287" w14:textId="77777777" w:rsidTr="00FD5B17">
        <w:trPr>
          <w:trHeight w:val="278"/>
        </w:trPr>
        <w:tc>
          <w:tcPr>
            <w:tcW w:w="2088" w:type="dxa"/>
          </w:tcPr>
          <w:p w14:paraId="661EA3D3" w14:textId="77777777" w:rsidR="004F473D" w:rsidRDefault="004F473D" w:rsidP="00FD5B17">
            <w:r>
              <w:t>Alternative Flows</w:t>
            </w:r>
          </w:p>
        </w:tc>
        <w:tc>
          <w:tcPr>
            <w:tcW w:w="7488" w:type="dxa"/>
          </w:tcPr>
          <w:p w14:paraId="407FBB08" w14:textId="77777777" w:rsidR="004F473D" w:rsidRPr="00433636" w:rsidRDefault="004F473D" w:rsidP="00FD5B17">
            <w:pPr>
              <w:pStyle w:val="ListParagraph"/>
              <w:spacing w:line="240" w:lineRule="auto"/>
            </w:pPr>
            <w:r>
              <w:t>None</w:t>
            </w:r>
          </w:p>
        </w:tc>
      </w:tr>
      <w:tr w:rsidR="004F473D" w14:paraId="23B2B557" w14:textId="77777777" w:rsidTr="00FD5B17">
        <w:tc>
          <w:tcPr>
            <w:tcW w:w="2088" w:type="dxa"/>
          </w:tcPr>
          <w:p w14:paraId="7A030FF6" w14:textId="77777777" w:rsidR="004F473D" w:rsidRDefault="004F473D" w:rsidP="00FD5B17">
            <w:r>
              <w:t>Pre-conditions</w:t>
            </w:r>
          </w:p>
        </w:tc>
        <w:tc>
          <w:tcPr>
            <w:tcW w:w="7488" w:type="dxa"/>
          </w:tcPr>
          <w:p w14:paraId="6288585C" w14:textId="1EB826EE" w:rsidR="004F473D" w:rsidRDefault="000F1CC4" w:rsidP="00FD5B17">
            <w:r>
              <w:t>User must sign up/sign in and then goes to homescreen in Short Video Application.</w:t>
            </w:r>
          </w:p>
        </w:tc>
      </w:tr>
      <w:tr w:rsidR="004F473D" w14:paraId="29ECA279" w14:textId="77777777" w:rsidTr="00FD5B17">
        <w:tc>
          <w:tcPr>
            <w:tcW w:w="2088" w:type="dxa"/>
          </w:tcPr>
          <w:p w14:paraId="19E37E02" w14:textId="77777777" w:rsidR="004F473D" w:rsidRDefault="004F473D" w:rsidP="00FD5B17">
            <w:r>
              <w:t>Post-conditions</w:t>
            </w:r>
          </w:p>
        </w:tc>
        <w:tc>
          <w:tcPr>
            <w:tcW w:w="7488" w:type="dxa"/>
          </w:tcPr>
          <w:p w14:paraId="4765DD6E" w14:textId="286152B5" w:rsidR="004F473D" w:rsidRDefault="004F473D" w:rsidP="00FD5B17">
            <w:r w:rsidRPr="004D14DB">
              <w:t xml:space="preserve">The user successfully </w:t>
            </w:r>
            <w:r>
              <w:t>sign out their account go back to homescreen</w:t>
            </w:r>
            <w:r w:rsidR="0051213A">
              <w:t>.</w:t>
            </w:r>
          </w:p>
        </w:tc>
      </w:tr>
    </w:tbl>
    <w:p w14:paraId="7D3E3BCD" w14:textId="37E8A228" w:rsidR="004F473D" w:rsidRDefault="00BB273F" w:rsidP="00BB273F">
      <w:pPr>
        <w:pStyle w:val="Heading2"/>
      </w:pPr>
      <w:bookmarkStart w:id="10" w:name="_Toc120626849"/>
      <w:r>
        <w:t>Use-case: Record video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B273F" w14:paraId="7E55B4CC" w14:textId="77777777" w:rsidTr="00696654">
        <w:tc>
          <w:tcPr>
            <w:tcW w:w="2088" w:type="dxa"/>
          </w:tcPr>
          <w:p w14:paraId="31881BA2" w14:textId="77777777" w:rsidR="00BB273F" w:rsidRDefault="00BB273F" w:rsidP="00696654">
            <w:r>
              <w:t>Use case Name</w:t>
            </w:r>
          </w:p>
        </w:tc>
        <w:tc>
          <w:tcPr>
            <w:tcW w:w="7488" w:type="dxa"/>
          </w:tcPr>
          <w:p w14:paraId="4D98E9FF" w14:textId="67514D09" w:rsidR="00BB273F" w:rsidRDefault="00BB273F" w:rsidP="00696654">
            <w:r>
              <w:t>Record video</w:t>
            </w:r>
          </w:p>
        </w:tc>
      </w:tr>
      <w:tr w:rsidR="00BB273F" w14:paraId="71832507" w14:textId="77777777" w:rsidTr="00696654">
        <w:tc>
          <w:tcPr>
            <w:tcW w:w="2088" w:type="dxa"/>
          </w:tcPr>
          <w:p w14:paraId="3905FC28" w14:textId="77777777" w:rsidR="00BB273F" w:rsidRDefault="00BB273F" w:rsidP="00696654">
            <w:r>
              <w:t>Brief description</w:t>
            </w:r>
          </w:p>
        </w:tc>
        <w:tc>
          <w:tcPr>
            <w:tcW w:w="7488" w:type="dxa"/>
          </w:tcPr>
          <w:p w14:paraId="35A762B9" w14:textId="7662F0B8" w:rsidR="00BB273F" w:rsidRDefault="00BB273F" w:rsidP="00696654">
            <w:r w:rsidRPr="00253488">
              <w:t>This use case describes how the</w:t>
            </w:r>
            <w:r>
              <w:t xml:space="preserve"> user </w:t>
            </w:r>
            <w:r>
              <w:t>can record their own video</w:t>
            </w:r>
          </w:p>
        </w:tc>
      </w:tr>
      <w:tr w:rsidR="00BB273F" w14:paraId="58EFD702" w14:textId="77777777" w:rsidTr="00696654">
        <w:tc>
          <w:tcPr>
            <w:tcW w:w="2088" w:type="dxa"/>
          </w:tcPr>
          <w:p w14:paraId="4F3064DE" w14:textId="77777777" w:rsidR="00BB273F" w:rsidRDefault="00BB273F" w:rsidP="00696654">
            <w:r>
              <w:t>Actors</w:t>
            </w:r>
          </w:p>
        </w:tc>
        <w:tc>
          <w:tcPr>
            <w:tcW w:w="7488" w:type="dxa"/>
          </w:tcPr>
          <w:p w14:paraId="0E9A8513" w14:textId="6EFBE0AD" w:rsidR="00BB273F" w:rsidRDefault="00BB273F" w:rsidP="00696654">
            <w:r>
              <w:t>User</w:t>
            </w:r>
          </w:p>
        </w:tc>
      </w:tr>
      <w:tr w:rsidR="00BB273F" w14:paraId="783CBAC4" w14:textId="77777777" w:rsidTr="00696654">
        <w:tc>
          <w:tcPr>
            <w:tcW w:w="2088" w:type="dxa"/>
          </w:tcPr>
          <w:p w14:paraId="04184EE8" w14:textId="77777777" w:rsidR="00BB273F" w:rsidRDefault="00BB273F" w:rsidP="00696654">
            <w:r>
              <w:t>Basic Flow</w:t>
            </w:r>
          </w:p>
        </w:tc>
        <w:tc>
          <w:tcPr>
            <w:tcW w:w="7488" w:type="dxa"/>
          </w:tcPr>
          <w:p w14:paraId="3397D254" w14:textId="6FEB76AB" w:rsidR="00BB273F" w:rsidRPr="00433636" w:rsidRDefault="00BB273F" w:rsidP="00BB273F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 w:rsidRPr="00433636">
              <w:t>At the homescreen, the user clicks on</w:t>
            </w:r>
            <w:r>
              <w:t xml:space="preserve"> “+” button</w:t>
            </w:r>
            <w:r w:rsidRPr="00433636">
              <w:t>.</w:t>
            </w:r>
          </w:p>
          <w:p w14:paraId="626CB542" w14:textId="67FDEF46" w:rsidR="00BB273F" w:rsidRPr="00433636" w:rsidRDefault="00BB273F" w:rsidP="00BB273F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 w:rsidRPr="00433636">
              <w:t xml:space="preserve">System displays </w:t>
            </w:r>
            <w:r>
              <w:t>camera</w:t>
            </w:r>
            <w:r>
              <w:t xml:space="preserve"> screen</w:t>
            </w:r>
          </w:p>
          <w:p w14:paraId="7F728F85" w14:textId="63A1BD0E" w:rsidR="00BB273F" w:rsidRDefault="00BB273F" w:rsidP="00BB273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lastRenderedPageBreak/>
              <w:t xml:space="preserve">The user </w:t>
            </w:r>
            <w:r>
              <w:t xml:space="preserve">can </w:t>
            </w:r>
            <w:r>
              <w:t xml:space="preserve">click on </w:t>
            </w:r>
            <w:r>
              <w:t>flip</w:t>
            </w:r>
            <w:r>
              <w:t xml:space="preserve"> button</w:t>
            </w:r>
            <w:r>
              <w:t xml:space="preserve"> if they want to flip flip camera</w:t>
            </w:r>
            <w:r>
              <w:t>.</w:t>
            </w:r>
          </w:p>
          <w:p w14:paraId="4EDEB6C0" w14:textId="6471E3A4" w:rsidR="00BB273F" w:rsidRDefault="00BB273F" w:rsidP="00BB273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The user start recording by clicking on start record button.</w:t>
            </w:r>
          </w:p>
          <w:p w14:paraId="003706D0" w14:textId="6187D429" w:rsidR="00BB273F" w:rsidRDefault="00BB273F" w:rsidP="00BB273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If the user want to pause, click on pause button.</w:t>
            </w:r>
          </w:p>
          <w:p w14:paraId="68F8ECC1" w14:textId="36854C02" w:rsidR="00BB273F" w:rsidRDefault="00BB273F" w:rsidP="00BB273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 xml:space="preserve">If the user want to stop, click on stop record button. </w:t>
            </w:r>
          </w:p>
          <w:p w14:paraId="014EF914" w14:textId="4DB6209F" w:rsidR="00BB273F" w:rsidRDefault="00BB273F" w:rsidP="00BB273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After stopping record, if system will display description screen to enter the description of video.</w:t>
            </w:r>
          </w:p>
          <w:p w14:paraId="309FA9AA" w14:textId="3AD4CE0E" w:rsidR="00BB273F" w:rsidRPr="00F02F9F" w:rsidRDefault="00BB273F" w:rsidP="00BB273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The user clicks on post button.  Then, system will return camera screen and post video.</w:t>
            </w:r>
          </w:p>
        </w:tc>
      </w:tr>
      <w:tr w:rsidR="00BB273F" w14:paraId="51575457" w14:textId="77777777" w:rsidTr="00696654">
        <w:trPr>
          <w:trHeight w:val="278"/>
        </w:trPr>
        <w:tc>
          <w:tcPr>
            <w:tcW w:w="2088" w:type="dxa"/>
          </w:tcPr>
          <w:p w14:paraId="4CD5F381" w14:textId="77777777" w:rsidR="00BB273F" w:rsidRDefault="00BB273F" w:rsidP="00696654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46EB70E8" w14:textId="77777777" w:rsidR="00BB273F" w:rsidRPr="00433636" w:rsidRDefault="00BB273F" w:rsidP="00696654">
            <w:pPr>
              <w:pStyle w:val="ListParagraph"/>
              <w:spacing w:line="240" w:lineRule="auto"/>
            </w:pPr>
            <w:r>
              <w:t>None</w:t>
            </w:r>
          </w:p>
        </w:tc>
      </w:tr>
      <w:tr w:rsidR="00BB273F" w14:paraId="0B34FB0A" w14:textId="77777777" w:rsidTr="00696654">
        <w:tc>
          <w:tcPr>
            <w:tcW w:w="2088" w:type="dxa"/>
          </w:tcPr>
          <w:p w14:paraId="1E4B6234" w14:textId="77777777" w:rsidR="00BB273F" w:rsidRDefault="00BB273F" w:rsidP="00696654">
            <w:r>
              <w:t>Pre-conditions</w:t>
            </w:r>
          </w:p>
        </w:tc>
        <w:tc>
          <w:tcPr>
            <w:tcW w:w="7488" w:type="dxa"/>
          </w:tcPr>
          <w:p w14:paraId="4D031B23" w14:textId="350BFA80" w:rsidR="00BB273F" w:rsidRDefault="00BB273F" w:rsidP="00696654">
            <w:r>
              <w:t>User</w:t>
            </w:r>
            <w:r>
              <w:t xml:space="preserve"> must sign up/sign in and then </w:t>
            </w:r>
            <w:r>
              <w:t>goes to homescreen in Short Video Application.</w:t>
            </w:r>
          </w:p>
        </w:tc>
      </w:tr>
      <w:tr w:rsidR="00BB273F" w14:paraId="3EA82618" w14:textId="77777777" w:rsidTr="00696654">
        <w:tc>
          <w:tcPr>
            <w:tcW w:w="2088" w:type="dxa"/>
          </w:tcPr>
          <w:p w14:paraId="0A8F62A3" w14:textId="77777777" w:rsidR="00BB273F" w:rsidRDefault="00BB273F" w:rsidP="00696654">
            <w:r>
              <w:t>Post-conditions</w:t>
            </w:r>
          </w:p>
        </w:tc>
        <w:tc>
          <w:tcPr>
            <w:tcW w:w="7488" w:type="dxa"/>
          </w:tcPr>
          <w:p w14:paraId="39C7BCF0" w14:textId="2908A097" w:rsidR="00BB273F" w:rsidRDefault="00BB273F" w:rsidP="00696654">
            <w:r w:rsidRPr="004D14DB">
              <w:t xml:space="preserve">The user successfully </w:t>
            </w:r>
            <w:r w:rsidR="000F1CC4">
              <w:t>record their own video and this video will be in their album.</w:t>
            </w:r>
          </w:p>
        </w:tc>
      </w:tr>
    </w:tbl>
    <w:p w14:paraId="72A19CCA" w14:textId="77777777" w:rsidR="00BB273F" w:rsidRPr="00BB273F" w:rsidRDefault="00BB273F" w:rsidP="00BB273F"/>
    <w:sectPr w:rsidR="00BB273F" w:rsidRPr="00BB273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29E8" w14:textId="77777777" w:rsidR="002837C0" w:rsidRDefault="002837C0">
      <w:pPr>
        <w:spacing w:line="240" w:lineRule="auto"/>
      </w:pPr>
      <w:r>
        <w:separator/>
      </w:r>
    </w:p>
  </w:endnote>
  <w:endnote w:type="continuationSeparator" w:id="0">
    <w:p w14:paraId="7184F0E8" w14:textId="77777777" w:rsidR="002837C0" w:rsidRDefault="00283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165D13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56B188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E5852C" w14:textId="146C1E23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A4746E">
              <w:t>Group 17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B273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32CFDC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BD12477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C6D4" w14:textId="77777777" w:rsidR="002837C0" w:rsidRDefault="002837C0">
      <w:pPr>
        <w:spacing w:line="240" w:lineRule="auto"/>
      </w:pPr>
      <w:r>
        <w:separator/>
      </w:r>
    </w:p>
  </w:footnote>
  <w:footnote w:type="continuationSeparator" w:id="0">
    <w:p w14:paraId="0C1589C0" w14:textId="77777777" w:rsidR="002837C0" w:rsidRDefault="002837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C9F5" w14:textId="77777777" w:rsidR="009C307A" w:rsidRDefault="009C307A">
    <w:pPr>
      <w:rPr>
        <w:sz w:val="24"/>
      </w:rPr>
    </w:pPr>
  </w:p>
  <w:p w14:paraId="70C6BCBA" w14:textId="77777777" w:rsidR="009C307A" w:rsidRDefault="009C307A">
    <w:pPr>
      <w:pBdr>
        <w:top w:val="single" w:sz="6" w:space="1" w:color="auto"/>
      </w:pBdr>
      <w:rPr>
        <w:sz w:val="24"/>
      </w:rPr>
    </w:pPr>
  </w:p>
  <w:p w14:paraId="13432E2C" w14:textId="4AB9D5A0" w:rsidR="009C307A" w:rsidRDefault="006300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4746E">
      <w:rPr>
        <w:rFonts w:ascii="Arial" w:hAnsi="Arial"/>
        <w:b/>
        <w:sz w:val="36"/>
      </w:rPr>
      <w:t>Group 17</w:t>
    </w:r>
    <w:r>
      <w:rPr>
        <w:rFonts w:ascii="Arial" w:hAnsi="Arial"/>
        <w:b/>
        <w:sz w:val="36"/>
      </w:rPr>
      <w:fldChar w:fldCharType="end"/>
    </w:r>
  </w:p>
  <w:p w14:paraId="134F188B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C6D35B5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51CF766E" w14:textId="77777777">
      <w:tc>
        <w:tcPr>
          <w:tcW w:w="6379" w:type="dxa"/>
        </w:tcPr>
        <w:p w14:paraId="23EEF15C" w14:textId="70D0D4EC" w:rsidR="009C307A" w:rsidRDefault="00000000">
          <w:fldSimple w:instr="subject  \* Mergeformat ">
            <w:r w:rsidR="00A4746E">
              <w:t>Short Video Application</w:t>
            </w:r>
          </w:fldSimple>
        </w:p>
      </w:tc>
      <w:tc>
        <w:tcPr>
          <w:tcW w:w="3179" w:type="dxa"/>
        </w:tcPr>
        <w:p w14:paraId="20AE17B0" w14:textId="0D5D7968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BB273F">
            <w:t>1</w:t>
          </w:r>
        </w:p>
      </w:tc>
    </w:tr>
    <w:tr w:rsidR="009C307A" w14:paraId="57C0B95E" w14:textId="77777777">
      <w:tc>
        <w:tcPr>
          <w:tcW w:w="6379" w:type="dxa"/>
        </w:tcPr>
        <w:p w14:paraId="1EFF3C58" w14:textId="77777777" w:rsidR="009C307A" w:rsidRDefault="00000000" w:rsidP="002A16F7">
          <w:fldSimple w:instr="title  \* Mergeformat ">
            <w:r w:rsidR="00512FAF">
              <w:t>Use-Case Specification</w:t>
            </w:r>
          </w:fldSimple>
        </w:p>
      </w:tc>
      <w:tc>
        <w:tcPr>
          <w:tcW w:w="3179" w:type="dxa"/>
        </w:tcPr>
        <w:p w14:paraId="40BAC267" w14:textId="72C8FFCB" w:rsidR="009C307A" w:rsidRDefault="00630073">
          <w:r>
            <w:t xml:space="preserve">  Date:  </w:t>
          </w:r>
          <w:r w:rsidR="00BB273F">
            <w:t>30</w:t>
          </w:r>
          <w:r w:rsidR="00A4746E">
            <w:t>/11/2022</w:t>
          </w:r>
        </w:p>
      </w:tc>
    </w:tr>
    <w:tr w:rsidR="009C307A" w14:paraId="2844FC21" w14:textId="77777777">
      <w:tc>
        <w:tcPr>
          <w:tcW w:w="9558" w:type="dxa"/>
          <w:gridSpan w:val="2"/>
        </w:tcPr>
        <w:p w14:paraId="17941DB9" w14:textId="77777777" w:rsidR="009C307A" w:rsidRDefault="00630073">
          <w:r>
            <w:t>&lt;document identifier&gt;</w:t>
          </w:r>
        </w:p>
      </w:tc>
    </w:tr>
  </w:tbl>
  <w:p w14:paraId="7989411F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FC3321"/>
    <w:multiLevelType w:val="multilevel"/>
    <w:tmpl w:val="3B769B7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7078F"/>
    <w:multiLevelType w:val="hybridMultilevel"/>
    <w:tmpl w:val="3CBAFE28"/>
    <w:lvl w:ilvl="0" w:tplc="DA4AC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3DCE"/>
    <w:multiLevelType w:val="hybridMultilevel"/>
    <w:tmpl w:val="44B40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B4DE0"/>
    <w:multiLevelType w:val="hybridMultilevel"/>
    <w:tmpl w:val="AB02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825E29"/>
    <w:multiLevelType w:val="hybridMultilevel"/>
    <w:tmpl w:val="10FCFDF2"/>
    <w:lvl w:ilvl="0" w:tplc="FAC28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AA0869"/>
    <w:multiLevelType w:val="multilevel"/>
    <w:tmpl w:val="24486AE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B03D4"/>
    <w:multiLevelType w:val="hybridMultilevel"/>
    <w:tmpl w:val="1F7672BE"/>
    <w:lvl w:ilvl="0" w:tplc="03145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44241"/>
    <w:multiLevelType w:val="hybridMultilevel"/>
    <w:tmpl w:val="FE04A9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0100B3"/>
    <w:multiLevelType w:val="hybridMultilevel"/>
    <w:tmpl w:val="025488C0"/>
    <w:lvl w:ilvl="0" w:tplc="545A7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41606"/>
    <w:multiLevelType w:val="hybridMultilevel"/>
    <w:tmpl w:val="44B40AD4"/>
    <w:lvl w:ilvl="0" w:tplc="91248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D70634C"/>
    <w:multiLevelType w:val="hybridMultilevel"/>
    <w:tmpl w:val="51A6E646"/>
    <w:lvl w:ilvl="0" w:tplc="90047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20A27"/>
    <w:multiLevelType w:val="hybridMultilevel"/>
    <w:tmpl w:val="21EEF30A"/>
    <w:lvl w:ilvl="0" w:tplc="65CA7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53F6C47"/>
    <w:multiLevelType w:val="hybridMultilevel"/>
    <w:tmpl w:val="5DE8FB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2608E7"/>
    <w:multiLevelType w:val="hybridMultilevel"/>
    <w:tmpl w:val="9F96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12A0240"/>
    <w:multiLevelType w:val="hybridMultilevel"/>
    <w:tmpl w:val="6D9C62EC"/>
    <w:lvl w:ilvl="0" w:tplc="A52E5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CC002E5"/>
    <w:multiLevelType w:val="hybridMultilevel"/>
    <w:tmpl w:val="3B76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8A67211"/>
    <w:multiLevelType w:val="hybridMultilevel"/>
    <w:tmpl w:val="7ADA83A2"/>
    <w:lvl w:ilvl="0" w:tplc="9424A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709FB"/>
    <w:multiLevelType w:val="hybridMultilevel"/>
    <w:tmpl w:val="20AA8FA8"/>
    <w:lvl w:ilvl="0" w:tplc="395AA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F470D31"/>
    <w:multiLevelType w:val="hybridMultilevel"/>
    <w:tmpl w:val="83E2EE4A"/>
    <w:lvl w:ilvl="0" w:tplc="DBC49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855107">
    <w:abstractNumId w:val="0"/>
  </w:num>
  <w:num w:numId="2" w16cid:durableId="154077700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9641484">
    <w:abstractNumId w:val="23"/>
  </w:num>
  <w:num w:numId="4" w16cid:durableId="293028408">
    <w:abstractNumId w:val="40"/>
  </w:num>
  <w:num w:numId="5" w16cid:durableId="1333992150">
    <w:abstractNumId w:val="31"/>
  </w:num>
  <w:num w:numId="6" w16cid:durableId="282924107">
    <w:abstractNumId w:val="29"/>
  </w:num>
  <w:num w:numId="7" w16cid:durableId="5401130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77950548">
    <w:abstractNumId w:val="2"/>
  </w:num>
  <w:num w:numId="9" w16cid:durableId="1691251584">
    <w:abstractNumId w:val="39"/>
  </w:num>
  <w:num w:numId="10" w16cid:durableId="285236620">
    <w:abstractNumId w:val="4"/>
  </w:num>
  <w:num w:numId="11" w16cid:durableId="887568735">
    <w:abstractNumId w:val="26"/>
  </w:num>
  <w:num w:numId="12" w16cid:durableId="51849788">
    <w:abstractNumId w:val="22"/>
  </w:num>
  <w:num w:numId="13" w16cid:durableId="533736187">
    <w:abstractNumId w:val="38"/>
  </w:num>
  <w:num w:numId="14" w16cid:durableId="392658124">
    <w:abstractNumId w:val="21"/>
  </w:num>
  <w:num w:numId="15" w16cid:durableId="186142216">
    <w:abstractNumId w:val="5"/>
  </w:num>
  <w:num w:numId="16" w16cid:durableId="1832598549">
    <w:abstractNumId w:val="37"/>
  </w:num>
  <w:num w:numId="17" w16cid:durableId="420224666">
    <w:abstractNumId w:val="28"/>
  </w:num>
  <w:num w:numId="18" w16cid:durableId="1850100850">
    <w:abstractNumId w:val="11"/>
  </w:num>
  <w:num w:numId="19" w16cid:durableId="2052148866">
    <w:abstractNumId w:val="27"/>
  </w:num>
  <w:num w:numId="20" w16cid:durableId="1364138353">
    <w:abstractNumId w:val="18"/>
  </w:num>
  <w:num w:numId="21" w16cid:durableId="343092196">
    <w:abstractNumId w:val="36"/>
  </w:num>
  <w:num w:numId="22" w16cid:durableId="75635060">
    <w:abstractNumId w:val="32"/>
  </w:num>
  <w:num w:numId="23" w16cid:durableId="1086152523">
    <w:abstractNumId w:val="9"/>
  </w:num>
  <w:num w:numId="24" w16cid:durableId="1537693253">
    <w:abstractNumId w:val="6"/>
  </w:num>
  <w:num w:numId="25" w16cid:durableId="131870201">
    <w:abstractNumId w:val="25"/>
  </w:num>
  <w:num w:numId="26" w16cid:durableId="348796780">
    <w:abstractNumId w:val="33"/>
  </w:num>
  <w:num w:numId="27" w16cid:durableId="1031105583">
    <w:abstractNumId w:val="3"/>
  </w:num>
  <w:num w:numId="28" w16cid:durableId="1555388963">
    <w:abstractNumId w:val="24"/>
  </w:num>
  <w:num w:numId="29" w16cid:durableId="1345133310">
    <w:abstractNumId w:val="13"/>
  </w:num>
  <w:num w:numId="30" w16cid:durableId="1427648515">
    <w:abstractNumId w:val="15"/>
  </w:num>
  <w:num w:numId="31" w16cid:durableId="556091480">
    <w:abstractNumId w:val="10"/>
  </w:num>
  <w:num w:numId="32" w16cid:durableId="350495468">
    <w:abstractNumId w:val="41"/>
  </w:num>
  <w:num w:numId="33" w16cid:durableId="1751463193">
    <w:abstractNumId w:val="17"/>
  </w:num>
  <w:num w:numId="34" w16cid:durableId="1384251972">
    <w:abstractNumId w:val="7"/>
  </w:num>
  <w:num w:numId="35" w16cid:durableId="1511334823">
    <w:abstractNumId w:val="34"/>
  </w:num>
  <w:num w:numId="36" w16cid:durableId="663896812">
    <w:abstractNumId w:val="14"/>
  </w:num>
  <w:num w:numId="37" w16cid:durableId="923075700">
    <w:abstractNumId w:val="8"/>
  </w:num>
  <w:num w:numId="38" w16cid:durableId="475492794">
    <w:abstractNumId w:val="20"/>
  </w:num>
  <w:num w:numId="39" w16cid:durableId="966475606">
    <w:abstractNumId w:val="19"/>
  </w:num>
  <w:num w:numId="40" w16cid:durableId="1145660027">
    <w:abstractNumId w:val="30"/>
  </w:num>
  <w:num w:numId="41" w16cid:durableId="65150027">
    <w:abstractNumId w:val="12"/>
  </w:num>
  <w:num w:numId="42" w16cid:durableId="1577784647">
    <w:abstractNumId w:val="35"/>
  </w:num>
  <w:num w:numId="43" w16cid:durableId="1074861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80948"/>
    <w:rsid w:val="000A0E7B"/>
    <w:rsid w:val="000A4D5C"/>
    <w:rsid w:val="000C0AE6"/>
    <w:rsid w:val="000C43EE"/>
    <w:rsid w:val="000C5EAE"/>
    <w:rsid w:val="000C7E2A"/>
    <w:rsid w:val="000D02B5"/>
    <w:rsid w:val="000E2E34"/>
    <w:rsid w:val="000F1CC4"/>
    <w:rsid w:val="000F6A6F"/>
    <w:rsid w:val="0013775F"/>
    <w:rsid w:val="00145797"/>
    <w:rsid w:val="00166775"/>
    <w:rsid w:val="001926FD"/>
    <w:rsid w:val="001C1F0A"/>
    <w:rsid w:val="001C21FD"/>
    <w:rsid w:val="001E597A"/>
    <w:rsid w:val="001E5E15"/>
    <w:rsid w:val="001F1723"/>
    <w:rsid w:val="001F7DF6"/>
    <w:rsid w:val="00203A10"/>
    <w:rsid w:val="00213582"/>
    <w:rsid w:val="00240CB1"/>
    <w:rsid w:val="00241189"/>
    <w:rsid w:val="00241557"/>
    <w:rsid w:val="00253488"/>
    <w:rsid w:val="00255B17"/>
    <w:rsid w:val="00261EE2"/>
    <w:rsid w:val="002837C0"/>
    <w:rsid w:val="00286BF7"/>
    <w:rsid w:val="002A16F7"/>
    <w:rsid w:val="002B37D6"/>
    <w:rsid w:val="002C788A"/>
    <w:rsid w:val="002C7CB2"/>
    <w:rsid w:val="00303B75"/>
    <w:rsid w:val="00366692"/>
    <w:rsid w:val="003912F0"/>
    <w:rsid w:val="00394776"/>
    <w:rsid w:val="003B55A1"/>
    <w:rsid w:val="003D081E"/>
    <w:rsid w:val="003D5F07"/>
    <w:rsid w:val="003F741E"/>
    <w:rsid w:val="004078A2"/>
    <w:rsid w:val="00433636"/>
    <w:rsid w:val="004A46CA"/>
    <w:rsid w:val="004D146C"/>
    <w:rsid w:val="004D14DB"/>
    <w:rsid w:val="004E3DCC"/>
    <w:rsid w:val="004F473D"/>
    <w:rsid w:val="00501588"/>
    <w:rsid w:val="0051213A"/>
    <w:rsid w:val="00512D5C"/>
    <w:rsid w:val="00512FAF"/>
    <w:rsid w:val="005835BF"/>
    <w:rsid w:val="005903AF"/>
    <w:rsid w:val="00591379"/>
    <w:rsid w:val="0059513B"/>
    <w:rsid w:val="005B2D99"/>
    <w:rsid w:val="005B6CA7"/>
    <w:rsid w:val="00621BED"/>
    <w:rsid w:val="00630073"/>
    <w:rsid w:val="00661C90"/>
    <w:rsid w:val="00691F34"/>
    <w:rsid w:val="006D0A9A"/>
    <w:rsid w:val="00705E25"/>
    <w:rsid w:val="007074CF"/>
    <w:rsid w:val="007201F3"/>
    <w:rsid w:val="00722628"/>
    <w:rsid w:val="00727D12"/>
    <w:rsid w:val="00735E6A"/>
    <w:rsid w:val="00755136"/>
    <w:rsid w:val="007C150D"/>
    <w:rsid w:val="007F198E"/>
    <w:rsid w:val="00804E89"/>
    <w:rsid w:val="00810936"/>
    <w:rsid w:val="00876F9C"/>
    <w:rsid w:val="00894BE2"/>
    <w:rsid w:val="008A0730"/>
    <w:rsid w:val="008A7F64"/>
    <w:rsid w:val="008C235D"/>
    <w:rsid w:val="0092485E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16BAB"/>
    <w:rsid w:val="00A43CFC"/>
    <w:rsid w:val="00A4746E"/>
    <w:rsid w:val="00A5675A"/>
    <w:rsid w:val="00A6373E"/>
    <w:rsid w:val="00A734D9"/>
    <w:rsid w:val="00A83A76"/>
    <w:rsid w:val="00A9740D"/>
    <w:rsid w:val="00AA2DFE"/>
    <w:rsid w:val="00AA7C3B"/>
    <w:rsid w:val="00AB3FC5"/>
    <w:rsid w:val="00AE79AA"/>
    <w:rsid w:val="00AF7300"/>
    <w:rsid w:val="00B27476"/>
    <w:rsid w:val="00B305DC"/>
    <w:rsid w:val="00B50DB6"/>
    <w:rsid w:val="00B808A1"/>
    <w:rsid w:val="00B84F54"/>
    <w:rsid w:val="00BA460E"/>
    <w:rsid w:val="00BB273F"/>
    <w:rsid w:val="00BB5438"/>
    <w:rsid w:val="00BF2D2B"/>
    <w:rsid w:val="00BF554F"/>
    <w:rsid w:val="00C236F2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60818"/>
    <w:rsid w:val="00D8281D"/>
    <w:rsid w:val="00D931B6"/>
    <w:rsid w:val="00D95CAB"/>
    <w:rsid w:val="00DC44DD"/>
    <w:rsid w:val="00DE2F23"/>
    <w:rsid w:val="00E03F5B"/>
    <w:rsid w:val="00E06BE7"/>
    <w:rsid w:val="00E27CBE"/>
    <w:rsid w:val="00E46B3F"/>
    <w:rsid w:val="00E9175C"/>
    <w:rsid w:val="00EC00CE"/>
    <w:rsid w:val="00EC45E3"/>
    <w:rsid w:val="00F02F9F"/>
    <w:rsid w:val="00F078BC"/>
    <w:rsid w:val="00F12CA5"/>
    <w:rsid w:val="00F2378A"/>
    <w:rsid w:val="00F25C41"/>
    <w:rsid w:val="00F54DC2"/>
    <w:rsid w:val="00F77891"/>
    <w:rsid w:val="00F842C6"/>
    <w:rsid w:val="00F914B2"/>
    <w:rsid w:val="00F92264"/>
    <w:rsid w:val="00F94CDD"/>
    <w:rsid w:val="00FD670E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713DF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73F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1557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33636"/>
    <w:pPr>
      <w:numPr>
        <w:numId w:val="27"/>
      </w:numPr>
    </w:pPr>
  </w:style>
  <w:style w:type="numbering" w:customStyle="1" w:styleId="CurrentList2">
    <w:name w:val="Current List2"/>
    <w:uiPriority w:val="99"/>
    <w:rsid w:val="00433636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192</TotalTime>
  <Pages>8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Sign Up And Upload video</vt:lpstr>
    </vt:vector>
  </TitlesOfParts>
  <Manager/>
  <Company>Group 17</Company>
  <LinksUpToDate>false</LinksUpToDate>
  <CharactersWithSpaces>7448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Sign Up And Upload video</dc:title>
  <dc:subject>Short Video Application</dc:subject>
  <dc:creator>Huy Nguyen</dc:creator>
  <cp:keywords/>
  <dc:description/>
  <cp:lastModifiedBy>VÕ DUY TRƯỜNG</cp:lastModifiedBy>
  <cp:revision>170</cp:revision>
  <cp:lastPrinted>1900-12-31T16:59:00Z</cp:lastPrinted>
  <dcterms:created xsi:type="dcterms:W3CDTF">2015-04-06T09:23:00Z</dcterms:created>
  <dcterms:modified xsi:type="dcterms:W3CDTF">2022-11-29T08:07:00Z</dcterms:modified>
  <cp:category/>
</cp:coreProperties>
</file>