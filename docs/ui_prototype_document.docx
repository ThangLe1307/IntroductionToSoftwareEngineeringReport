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ACBD" w14:textId="7CF272BA" w:rsidR="00444035" w:rsidRDefault="00000000">
      <w:pPr>
        <w:pStyle w:val="Title"/>
        <w:jc w:val="right"/>
      </w:pPr>
      <w:fldSimple w:instr=" SUBJECT  \* MERGEFORMAT ">
        <w:r w:rsidR="00D51639">
          <w:t>Short Video Application</w:t>
        </w:r>
      </w:fldSimple>
    </w:p>
    <w:p w14:paraId="7BBED1DB" w14:textId="0F3C4ACC" w:rsidR="00444035" w:rsidRDefault="00000000">
      <w:pPr>
        <w:pStyle w:val="Title"/>
        <w:jc w:val="right"/>
      </w:pPr>
      <w:fldSimple w:instr=" TITLE  \* MERGEFORMAT ">
        <w:r w:rsidR="00414189">
          <w:t>UI Prototype Document</w:t>
        </w:r>
      </w:fldSimple>
    </w:p>
    <w:p w14:paraId="6285C0DB" w14:textId="77777777" w:rsidR="00444035" w:rsidRDefault="00444035">
      <w:pPr>
        <w:pStyle w:val="Title"/>
        <w:jc w:val="right"/>
      </w:pPr>
    </w:p>
    <w:p w14:paraId="40448CF7" w14:textId="177FCB2B" w:rsidR="00444035" w:rsidRDefault="00F34309">
      <w:pPr>
        <w:pStyle w:val="Title"/>
        <w:jc w:val="right"/>
        <w:rPr>
          <w:sz w:val="28"/>
        </w:rPr>
      </w:pPr>
      <w:r>
        <w:rPr>
          <w:sz w:val="28"/>
        </w:rPr>
        <w:t>Version &lt;1.</w:t>
      </w:r>
      <w:r w:rsidR="00414189">
        <w:rPr>
          <w:sz w:val="28"/>
        </w:rPr>
        <w:t>0</w:t>
      </w:r>
      <w:r>
        <w:rPr>
          <w:sz w:val="28"/>
        </w:rPr>
        <w:t>&gt;</w:t>
      </w:r>
    </w:p>
    <w:p w14:paraId="20E0BFCA" w14:textId="77777777" w:rsidR="00444035" w:rsidRDefault="00444035">
      <w:pPr>
        <w:pStyle w:val="InfoBlue"/>
      </w:pPr>
    </w:p>
    <w:p w14:paraId="692A7CFA" w14:textId="77777777" w:rsidR="00444035" w:rsidRDefault="00444035">
      <w:pPr>
        <w:pStyle w:val="InfoBlue"/>
      </w:pPr>
    </w:p>
    <w:p w14:paraId="33DB6085" w14:textId="77777777" w:rsidR="00444035" w:rsidRDefault="00444035">
      <w:pPr>
        <w:pStyle w:val="Title"/>
        <w:rPr>
          <w:sz w:val="28"/>
        </w:rPr>
      </w:pPr>
    </w:p>
    <w:p w14:paraId="0212AA68" w14:textId="77777777" w:rsidR="00444035" w:rsidRDefault="00444035">
      <w:pPr>
        <w:sectPr w:rsidR="0044403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201453" w14:textId="77777777" w:rsidR="00444035" w:rsidRDefault="00F3430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14:paraId="2600A71D" w14:textId="77777777">
        <w:tc>
          <w:tcPr>
            <w:tcW w:w="2304" w:type="dxa"/>
          </w:tcPr>
          <w:p w14:paraId="66B88500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D34177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8364B8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BBD5AA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44035" w14:paraId="452CEFC9" w14:textId="77777777">
        <w:tc>
          <w:tcPr>
            <w:tcW w:w="2304" w:type="dxa"/>
          </w:tcPr>
          <w:p w14:paraId="0217BA89" w14:textId="0F5A479D" w:rsidR="00444035" w:rsidRDefault="00F34309">
            <w:pPr>
              <w:pStyle w:val="Tabletext"/>
            </w:pPr>
            <w:r>
              <w:t>&lt;</w:t>
            </w:r>
            <w:r w:rsidR="00414189">
              <w:t>14</w:t>
            </w:r>
            <w:r w:rsidR="00AA0741">
              <w:t>/1</w:t>
            </w:r>
            <w:r w:rsidR="00414189">
              <w:t>2</w:t>
            </w:r>
            <w:r>
              <w:t>/</w:t>
            </w:r>
            <w:r w:rsidR="00AA0741">
              <w:t>2022</w:t>
            </w:r>
            <w:r>
              <w:t>&gt;</w:t>
            </w:r>
          </w:p>
        </w:tc>
        <w:tc>
          <w:tcPr>
            <w:tcW w:w="1152" w:type="dxa"/>
          </w:tcPr>
          <w:p w14:paraId="635BD9AE" w14:textId="21E5B83E" w:rsidR="00444035" w:rsidRDefault="00F34309">
            <w:pPr>
              <w:pStyle w:val="Tabletext"/>
            </w:pPr>
            <w:r>
              <w:t>&lt;</w:t>
            </w:r>
            <w:r w:rsidR="00AA0741">
              <w:t>1</w:t>
            </w:r>
            <w:r>
              <w:t>.</w:t>
            </w:r>
            <w:r w:rsidR="00AA0741">
              <w:t>0</w:t>
            </w:r>
            <w:r>
              <w:t>&gt;</w:t>
            </w:r>
          </w:p>
        </w:tc>
        <w:tc>
          <w:tcPr>
            <w:tcW w:w="3744" w:type="dxa"/>
          </w:tcPr>
          <w:p w14:paraId="55BAE618" w14:textId="7138B856" w:rsidR="00444035" w:rsidRDefault="00AA0741">
            <w:pPr>
              <w:pStyle w:val="Tabletext"/>
            </w:pPr>
            <w:r>
              <w:t>Initial version</w:t>
            </w:r>
          </w:p>
        </w:tc>
        <w:tc>
          <w:tcPr>
            <w:tcW w:w="2304" w:type="dxa"/>
          </w:tcPr>
          <w:p w14:paraId="7E19F730" w14:textId="44039A05" w:rsidR="00444035" w:rsidRDefault="00AA0741">
            <w:pPr>
              <w:pStyle w:val="Tabletext"/>
            </w:pPr>
            <w:r>
              <w:t>Vo Duy Truong</w:t>
            </w:r>
          </w:p>
        </w:tc>
      </w:tr>
      <w:tr w:rsidR="00444035" w14:paraId="489B4A6C" w14:textId="77777777">
        <w:tc>
          <w:tcPr>
            <w:tcW w:w="2304" w:type="dxa"/>
          </w:tcPr>
          <w:p w14:paraId="67F7DBE4" w14:textId="52F8581E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ABBACEB" w14:textId="0D961D8D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7CE58D35" w14:textId="0B0D056F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0D67224B" w14:textId="1CA1ECFA" w:rsidR="00444035" w:rsidRDefault="00444035">
            <w:pPr>
              <w:pStyle w:val="Tabletext"/>
            </w:pPr>
          </w:p>
        </w:tc>
      </w:tr>
      <w:tr w:rsidR="00444035" w14:paraId="4124F2A6" w14:textId="77777777">
        <w:tc>
          <w:tcPr>
            <w:tcW w:w="2304" w:type="dxa"/>
          </w:tcPr>
          <w:p w14:paraId="0882ED66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1DA2591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48DFF867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53496142" w14:textId="77777777" w:rsidR="00444035" w:rsidRDefault="00444035">
            <w:pPr>
              <w:pStyle w:val="Tabletext"/>
            </w:pPr>
          </w:p>
        </w:tc>
      </w:tr>
      <w:tr w:rsidR="00444035" w14:paraId="0C4D27B2" w14:textId="77777777">
        <w:tc>
          <w:tcPr>
            <w:tcW w:w="2304" w:type="dxa"/>
          </w:tcPr>
          <w:p w14:paraId="417DA3B2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0BFDB1E5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1E9E439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3893771B" w14:textId="77777777" w:rsidR="00444035" w:rsidRDefault="00444035">
            <w:pPr>
              <w:pStyle w:val="Tabletext"/>
            </w:pPr>
          </w:p>
        </w:tc>
      </w:tr>
    </w:tbl>
    <w:p w14:paraId="06F885D3" w14:textId="77777777" w:rsidR="00444035" w:rsidRDefault="00444035"/>
    <w:p w14:paraId="07329EF0" w14:textId="77777777" w:rsidR="00444035" w:rsidRDefault="00F34309">
      <w:pPr>
        <w:pStyle w:val="Title"/>
      </w:pPr>
      <w:r>
        <w:br w:type="page"/>
      </w:r>
      <w:r>
        <w:lastRenderedPageBreak/>
        <w:t>Table of Contents</w:t>
      </w:r>
    </w:p>
    <w:p w14:paraId="2F5378F1" w14:textId="344A59E8" w:rsidR="009E7441" w:rsidRDefault="00F343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E7441">
        <w:rPr>
          <w:noProof/>
        </w:rPr>
        <w:t>1.</w:t>
      </w:r>
      <w:r w:rsidR="009E7441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E7441">
        <w:rPr>
          <w:noProof/>
        </w:rPr>
        <w:t>HomeScreen</w:t>
      </w:r>
      <w:r w:rsidR="009E7441">
        <w:rPr>
          <w:noProof/>
        </w:rPr>
        <w:tab/>
      </w:r>
      <w:r w:rsidR="009E7441">
        <w:rPr>
          <w:noProof/>
        </w:rPr>
        <w:fldChar w:fldCharType="begin"/>
      </w:r>
      <w:r w:rsidR="009E7441">
        <w:rPr>
          <w:noProof/>
        </w:rPr>
        <w:instrText xml:space="preserve"> PAGEREF _Toc121942103 \h </w:instrText>
      </w:r>
      <w:r w:rsidR="009E7441">
        <w:rPr>
          <w:noProof/>
        </w:rPr>
      </w:r>
      <w:r w:rsidR="009E7441">
        <w:rPr>
          <w:noProof/>
        </w:rPr>
        <w:fldChar w:fldCharType="separate"/>
      </w:r>
      <w:r w:rsidR="009E7441">
        <w:rPr>
          <w:noProof/>
        </w:rPr>
        <w:t>4</w:t>
      </w:r>
      <w:r w:rsidR="009E7441">
        <w:rPr>
          <w:noProof/>
        </w:rPr>
        <w:fldChar w:fldCharType="end"/>
      </w:r>
    </w:p>
    <w:p w14:paraId="30538414" w14:textId="2D862398" w:rsidR="009E7441" w:rsidRDefault="009E744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SearchScreen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_Toc121942104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FEB488" w14:textId="54FF108B" w:rsidR="009E7441" w:rsidRDefault="009E744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ProfileScreem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_Toc121942105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6080E6" w14:textId="46F4BFE2" w:rsidR="009E7441" w:rsidRDefault="009E744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InboxScreen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_Toc121942106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2E4293" w14:textId="7D3DD9EF" w:rsidR="00444035" w:rsidRDefault="00F34309">
      <w:pPr>
        <w:pStyle w:val="Title"/>
      </w:pPr>
      <w:r>
        <w:fldChar w:fldCharType="end"/>
      </w:r>
      <w:r>
        <w:br w:type="page"/>
      </w:r>
      <w:fldSimple w:instr=" TITLE  \* MERGEFORMAT ">
        <w:r w:rsidR="00BC3714">
          <w:t>UI Prototype Document</w:t>
        </w:r>
      </w:fldSimple>
      <w:r>
        <w:t xml:space="preserve"> </w:t>
      </w:r>
    </w:p>
    <w:p w14:paraId="7C3094F1" w14:textId="0F6518E1" w:rsidR="00BC3714" w:rsidRDefault="00BC3714" w:rsidP="00BC3714">
      <w:pPr>
        <w:pStyle w:val="Heading1"/>
        <w:ind w:left="360" w:hanging="360"/>
      </w:pPr>
      <w:bookmarkStart w:id="0" w:name="_Toc121942103"/>
      <w:r>
        <w:t>HomeScreen</w:t>
      </w:r>
      <w:bookmarkEnd w:id="0"/>
    </w:p>
    <w:p w14:paraId="246D7B8E" w14:textId="77777777" w:rsidR="00BC3714" w:rsidRDefault="00BC3714" w:rsidP="00BC3714">
      <w:r>
        <w:tab/>
        <w:t xml:space="preserve">- </w:t>
      </w:r>
      <w:r>
        <w:t>This is our application’s main screen. This screen covers almost main functions of this appliction such as watch video, search account, reaction, comments, etc.</w:t>
      </w:r>
    </w:p>
    <w:p w14:paraId="1729B3F4" w14:textId="77777777" w:rsidR="00BC3714" w:rsidRDefault="00BC3714" w:rsidP="00BC3714">
      <w:r>
        <w:t>The biggest space in this screen is used for showed video.</w:t>
      </w:r>
    </w:p>
    <w:p w14:paraId="6EDA01DF" w14:textId="35E9686A" w:rsidR="00BC3714" w:rsidRPr="00BC3714" w:rsidRDefault="00BC3714" w:rsidP="00BC3714">
      <w:r>
        <w:t>The defaul showed videos are videos of whose you following. You can change to the option that show videos are accordant to you.</w:t>
      </w:r>
    </w:p>
    <w:p w14:paraId="6729DC78" w14:textId="149BC2CE" w:rsidR="00BC3714" w:rsidRDefault="00BC3714" w:rsidP="00BC3714">
      <w:pPr>
        <w:jc w:val="center"/>
      </w:pPr>
      <w:r>
        <w:rPr>
          <w:noProof/>
        </w:rPr>
        <w:drawing>
          <wp:inline distT="0" distB="0" distL="0" distR="0" wp14:anchorId="307305B9" wp14:editId="70AC1482">
            <wp:extent cx="3784600" cy="406318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990" cy="40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0AD0" w14:textId="3414247E" w:rsidR="00BC3714" w:rsidRDefault="00BC3714" w:rsidP="00BC3714">
      <w:pPr>
        <w:pStyle w:val="Heading1"/>
        <w:ind w:left="360" w:hanging="360"/>
      </w:pPr>
      <w:bookmarkStart w:id="1" w:name="_Toc121942104"/>
      <w:r>
        <w:t>SearchScreen</w:t>
      </w:r>
      <w:bookmarkEnd w:id="1"/>
    </w:p>
    <w:p w14:paraId="03C8C979" w14:textId="5C128C1D" w:rsidR="00BC3714" w:rsidRDefault="00BC3714" w:rsidP="00BC3714">
      <w:r>
        <w:tab/>
        <w:t xml:space="preserve">- </w:t>
      </w:r>
      <w:r w:rsidRPr="00BC3714">
        <w:t>If you click on the icon Search</w:t>
      </w:r>
      <w:r>
        <w:t xml:space="preserve"> in HomeScreen</w:t>
      </w:r>
      <w:r w:rsidRPr="00BC3714">
        <w:t>, the screen will change to this. You can search the account that you want to see video and details.</w:t>
      </w:r>
    </w:p>
    <w:p w14:paraId="4E960B00" w14:textId="41C54296" w:rsidR="00BC3714" w:rsidRDefault="00BC3714" w:rsidP="00BC3714">
      <w:pPr>
        <w:jc w:val="center"/>
      </w:pPr>
      <w:r>
        <w:rPr>
          <w:noProof/>
        </w:rPr>
        <w:lastRenderedPageBreak/>
        <w:drawing>
          <wp:inline distT="0" distB="0" distL="0" distR="0" wp14:anchorId="3BDCD3CA" wp14:editId="21B5B870">
            <wp:extent cx="1766570" cy="3615690"/>
            <wp:effectExtent l="0" t="0" r="5080" b="3810"/>
            <wp:docPr id="2" name="Picture 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3A1A" w14:textId="41561AA2" w:rsidR="00BC3714" w:rsidRDefault="00BC3714" w:rsidP="00BC3714">
      <w:pPr>
        <w:pStyle w:val="Heading1"/>
        <w:ind w:left="360" w:hanging="360"/>
      </w:pPr>
      <w:bookmarkStart w:id="2" w:name="_Toc121942105"/>
      <w:r>
        <w:t>ProfileScreem</w:t>
      </w:r>
      <w:bookmarkEnd w:id="2"/>
    </w:p>
    <w:p w14:paraId="1F489E15" w14:textId="2B521E68" w:rsidR="00BC3714" w:rsidRDefault="00BC3714" w:rsidP="00BC3714">
      <w:r>
        <w:tab/>
        <w:t xml:space="preserve">- If you click on username in SearchScreen or on video at HomeScreen, </w:t>
      </w:r>
      <w:r w:rsidRPr="00BC3714">
        <w:t>their profile page will appeared like this.</w:t>
      </w:r>
      <w:r>
        <w:t xml:space="preserve"> </w:t>
      </w:r>
    </w:p>
    <w:p w14:paraId="0D3639BB" w14:textId="77777777" w:rsidR="00BC3714" w:rsidRDefault="00BC3714" w:rsidP="00BC3714"/>
    <w:p w14:paraId="081618C9" w14:textId="74516304" w:rsidR="00BC3714" w:rsidRDefault="00BC3714" w:rsidP="00BC3714">
      <w:pPr>
        <w:jc w:val="center"/>
      </w:pPr>
      <w:r>
        <w:rPr>
          <w:noProof/>
        </w:rPr>
        <w:drawing>
          <wp:inline distT="0" distB="0" distL="0" distR="0" wp14:anchorId="386B8E40" wp14:editId="7C9C90FF">
            <wp:extent cx="1598458" cy="3286760"/>
            <wp:effectExtent l="0" t="0" r="1905" b="8890"/>
            <wp:docPr id="5" name="Picture 5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668" cy="32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9779" w14:textId="3BCFE316" w:rsidR="00BC3714" w:rsidRDefault="00BC3714" w:rsidP="00BC3714">
      <w:pPr>
        <w:jc w:val="center"/>
      </w:pPr>
    </w:p>
    <w:p w14:paraId="114F53E4" w14:textId="086547B0" w:rsidR="00BC3714" w:rsidRDefault="00BC3714" w:rsidP="00BC3714"/>
    <w:p w14:paraId="307BDE7D" w14:textId="79A4120B" w:rsidR="00BC3714" w:rsidRDefault="00BC3714" w:rsidP="00BC3714">
      <w:r>
        <w:lastRenderedPageBreak/>
        <w:tab/>
        <w:t>- If you click on profile button at HomeScreen, your profile will be showed.</w:t>
      </w:r>
    </w:p>
    <w:p w14:paraId="26553AD7" w14:textId="77777777" w:rsidR="00BC3714" w:rsidRDefault="00BC3714" w:rsidP="00BC3714"/>
    <w:p w14:paraId="6506989F" w14:textId="54DAD5A9" w:rsidR="00BC3714" w:rsidRDefault="00BC3714" w:rsidP="00BC3714">
      <w:pPr>
        <w:jc w:val="center"/>
      </w:pPr>
      <w:r>
        <w:rPr>
          <w:noProof/>
        </w:rPr>
        <w:drawing>
          <wp:inline distT="0" distB="0" distL="0" distR="0" wp14:anchorId="23EB1E33" wp14:editId="7B610A73">
            <wp:extent cx="1676400" cy="35124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42" cy="351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A635" w14:textId="30562E73" w:rsidR="00BC3714" w:rsidRDefault="009E7441" w:rsidP="00BC3714">
      <w:pPr>
        <w:pStyle w:val="Heading1"/>
        <w:ind w:left="360" w:hanging="360"/>
      </w:pPr>
      <w:bookmarkStart w:id="3" w:name="_Toc121942106"/>
      <w:r>
        <w:t>InboxScreen</w:t>
      </w:r>
      <w:bookmarkEnd w:id="3"/>
    </w:p>
    <w:p w14:paraId="7540CFF6" w14:textId="5E8E806E" w:rsidR="009E7441" w:rsidRDefault="009E7441" w:rsidP="009E7441">
      <w:r>
        <w:tab/>
        <w:t>- If you click on inbox button, this screen will be showed.</w:t>
      </w:r>
    </w:p>
    <w:p w14:paraId="1BE1E4F0" w14:textId="77777777" w:rsidR="009E7441" w:rsidRDefault="009E7441" w:rsidP="009E7441"/>
    <w:p w14:paraId="452E5C29" w14:textId="44189105" w:rsidR="009E7441" w:rsidRDefault="009E7441" w:rsidP="009E7441">
      <w:pPr>
        <w:jc w:val="center"/>
      </w:pPr>
      <w:r>
        <w:rPr>
          <w:noProof/>
        </w:rPr>
        <w:drawing>
          <wp:inline distT="0" distB="0" distL="0" distR="0" wp14:anchorId="0B14C22F" wp14:editId="7C658AE5">
            <wp:extent cx="1667366" cy="3439795"/>
            <wp:effectExtent l="0" t="0" r="9525" b="8255"/>
            <wp:docPr id="6" name="Picture 6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phon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179" cy="344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46BF" w14:textId="77777777" w:rsidR="009E7441" w:rsidRPr="009E7441" w:rsidRDefault="009E7441" w:rsidP="009E7441"/>
    <w:sectPr w:rsidR="009E7441" w:rsidRPr="009E7441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BF0AB" w14:textId="77777777" w:rsidR="005A770F" w:rsidRDefault="005A770F">
      <w:pPr>
        <w:spacing w:line="240" w:lineRule="auto"/>
      </w:pPr>
      <w:r>
        <w:separator/>
      </w:r>
    </w:p>
  </w:endnote>
  <w:endnote w:type="continuationSeparator" w:id="0">
    <w:p w14:paraId="5ADDAD63" w14:textId="77777777" w:rsidR="005A770F" w:rsidRDefault="005A7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3CB29" w14:textId="77777777" w:rsidR="00444035" w:rsidRDefault="00F343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5CB38" w14:textId="77777777" w:rsidR="00444035" w:rsidRDefault="004440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4035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77777777" w:rsidR="00444035" w:rsidRDefault="00F343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5B5288FE" w:rsidR="00444035" w:rsidRDefault="00F34309">
          <w:pPr>
            <w:jc w:val="center"/>
          </w:pPr>
          <w:r>
            <w:sym w:font="Symbol" w:char="F0D3"/>
          </w:r>
          <w:fldSimple w:instr=" DOCPROPERTY &quot;Company&quot;  \* MERGEFORMAT ">
            <w:r w:rsidR="00D51639">
              <w:t>Group 17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14189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77777777" w:rsidR="00444035" w:rsidRDefault="00F3430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8288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28288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444035" w:rsidRDefault="00444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02F1F" w14:textId="77777777" w:rsidR="00444035" w:rsidRDefault="00444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7E639" w14:textId="77777777" w:rsidR="005A770F" w:rsidRDefault="005A770F">
      <w:pPr>
        <w:spacing w:line="240" w:lineRule="auto"/>
      </w:pPr>
      <w:r>
        <w:separator/>
      </w:r>
    </w:p>
  </w:footnote>
  <w:footnote w:type="continuationSeparator" w:id="0">
    <w:p w14:paraId="3339A703" w14:textId="77777777" w:rsidR="005A770F" w:rsidRDefault="005A77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2FA30" w14:textId="77777777" w:rsidR="00444035" w:rsidRDefault="00444035">
    <w:pPr>
      <w:rPr>
        <w:sz w:val="24"/>
      </w:rPr>
    </w:pPr>
  </w:p>
  <w:p w14:paraId="3F04D8EE" w14:textId="77777777" w:rsidR="00444035" w:rsidRDefault="00444035">
    <w:pPr>
      <w:pBdr>
        <w:top w:val="single" w:sz="6" w:space="1" w:color="auto"/>
      </w:pBdr>
      <w:rPr>
        <w:sz w:val="24"/>
      </w:rPr>
    </w:pPr>
  </w:p>
  <w:p w14:paraId="380305F7" w14:textId="001567A7" w:rsidR="00444035" w:rsidRDefault="00F3430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DF2A2F">
      <w:rPr>
        <w:rFonts w:ascii="Arial" w:hAnsi="Arial"/>
        <w:b/>
        <w:sz w:val="36"/>
      </w:rPr>
      <w:t>Group 17</w:t>
    </w:r>
    <w:r>
      <w:rPr>
        <w:rFonts w:ascii="Arial" w:hAnsi="Arial"/>
        <w:b/>
        <w:sz w:val="36"/>
      </w:rPr>
      <w:fldChar w:fldCharType="end"/>
    </w:r>
  </w:p>
  <w:p w14:paraId="6708B6F6" w14:textId="77777777" w:rsidR="00444035" w:rsidRDefault="00444035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444035" w:rsidRDefault="00444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4035" w14:paraId="65D30BEC" w14:textId="77777777">
      <w:tc>
        <w:tcPr>
          <w:tcW w:w="6379" w:type="dxa"/>
        </w:tcPr>
        <w:p w14:paraId="636785AB" w14:textId="192A718D" w:rsidR="00444035" w:rsidRDefault="00000000">
          <w:fldSimple w:instr=" SUBJECT  \* MERGEFORMAT ">
            <w:r w:rsidR="00D44C67">
              <w:t>Short Video Application</w:t>
            </w:r>
          </w:fldSimple>
        </w:p>
      </w:tc>
      <w:tc>
        <w:tcPr>
          <w:tcW w:w="3179" w:type="dxa"/>
        </w:tcPr>
        <w:p w14:paraId="157FE078" w14:textId="2D927F46" w:rsidR="00444035" w:rsidRDefault="00F3430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414189">
            <w:t>0</w:t>
          </w:r>
          <w:r>
            <w:t>&gt;</w:t>
          </w:r>
        </w:p>
      </w:tc>
    </w:tr>
    <w:tr w:rsidR="00444035" w14:paraId="70636E82" w14:textId="77777777">
      <w:tc>
        <w:tcPr>
          <w:tcW w:w="6379" w:type="dxa"/>
        </w:tcPr>
        <w:p w14:paraId="6C7D3CA4" w14:textId="07E10E1A" w:rsidR="00444035" w:rsidRDefault="00000000">
          <w:fldSimple w:instr=" TITLE  \* MERGEFORMAT ">
            <w:r w:rsidR="00414189">
              <w:t>UI Prototype Document</w:t>
            </w:r>
          </w:fldSimple>
        </w:p>
      </w:tc>
      <w:tc>
        <w:tcPr>
          <w:tcW w:w="3179" w:type="dxa"/>
        </w:tcPr>
        <w:p w14:paraId="1B8C4C9A" w14:textId="16DE7017" w:rsidR="00444035" w:rsidRDefault="00F34309">
          <w:r>
            <w:t xml:space="preserve">  Date:  </w:t>
          </w:r>
          <w:r w:rsidR="00A076F8">
            <w:t>14</w:t>
          </w:r>
          <w:r w:rsidR="00AA0741">
            <w:t>/1</w:t>
          </w:r>
          <w:r w:rsidR="00A076F8">
            <w:t>2</w:t>
          </w:r>
          <w:r w:rsidR="00AA0741">
            <w:t>/2022</w:t>
          </w:r>
        </w:p>
      </w:tc>
    </w:tr>
    <w:tr w:rsidR="00444035" w14:paraId="7E8D90A3" w14:textId="77777777">
      <w:tc>
        <w:tcPr>
          <w:tcW w:w="9558" w:type="dxa"/>
          <w:gridSpan w:val="2"/>
        </w:tcPr>
        <w:p w14:paraId="319364C4" w14:textId="77777777" w:rsidR="00444035" w:rsidRDefault="00F34309">
          <w:r>
            <w:t>&lt;document identifier&gt;</w:t>
          </w:r>
        </w:p>
      </w:tc>
    </w:tr>
  </w:tbl>
  <w:p w14:paraId="17F2AA77" w14:textId="77777777" w:rsidR="00444035" w:rsidRDefault="00444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6BB7" w14:textId="77777777" w:rsidR="00444035" w:rsidRDefault="00444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182482">
    <w:abstractNumId w:val="0"/>
  </w:num>
  <w:num w:numId="2" w16cid:durableId="121198555">
    <w:abstractNumId w:val="10"/>
  </w:num>
  <w:num w:numId="3" w16cid:durableId="1674410369">
    <w:abstractNumId w:val="20"/>
  </w:num>
  <w:num w:numId="4" w16cid:durableId="2021618610">
    <w:abstractNumId w:val="15"/>
  </w:num>
  <w:num w:numId="5" w16cid:durableId="1362323954">
    <w:abstractNumId w:val="14"/>
  </w:num>
  <w:num w:numId="6" w16cid:durableId="110546560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563172151">
    <w:abstractNumId w:val="2"/>
  </w:num>
  <w:num w:numId="8" w16cid:durableId="1478254922">
    <w:abstractNumId w:val="19"/>
  </w:num>
  <w:num w:numId="9" w16cid:durableId="1737702244">
    <w:abstractNumId w:val="3"/>
  </w:num>
  <w:num w:numId="10" w16cid:durableId="1021594165">
    <w:abstractNumId w:val="11"/>
  </w:num>
  <w:num w:numId="11" w16cid:durableId="1368675720">
    <w:abstractNumId w:val="9"/>
  </w:num>
  <w:num w:numId="12" w16cid:durableId="1982346953">
    <w:abstractNumId w:val="18"/>
  </w:num>
  <w:num w:numId="13" w16cid:durableId="442916949">
    <w:abstractNumId w:val="8"/>
  </w:num>
  <w:num w:numId="14" w16cid:durableId="443307771">
    <w:abstractNumId w:val="4"/>
  </w:num>
  <w:num w:numId="15" w16cid:durableId="2028942486">
    <w:abstractNumId w:val="17"/>
  </w:num>
  <w:num w:numId="16" w16cid:durableId="430324460">
    <w:abstractNumId w:val="13"/>
  </w:num>
  <w:num w:numId="17" w16cid:durableId="649210186">
    <w:abstractNumId w:val="6"/>
  </w:num>
  <w:num w:numId="18" w16cid:durableId="1887136247">
    <w:abstractNumId w:val="12"/>
  </w:num>
  <w:num w:numId="19" w16cid:durableId="175743549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022781231">
    <w:abstractNumId w:val="7"/>
  </w:num>
  <w:num w:numId="21" w16cid:durableId="1462380428">
    <w:abstractNumId w:val="16"/>
  </w:num>
  <w:num w:numId="22" w16cid:durableId="1155341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US" w:vendorID="64" w:dllVersion="0" w:nlCheck="1" w:checkStyle="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A2"/>
    <w:rsid w:val="00012FF9"/>
    <w:rsid w:val="00083DD9"/>
    <w:rsid w:val="000E7B04"/>
    <w:rsid w:val="001459B3"/>
    <w:rsid w:val="001571CD"/>
    <w:rsid w:val="00163E2D"/>
    <w:rsid w:val="00202D75"/>
    <w:rsid w:val="00205FB5"/>
    <w:rsid w:val="00282886"/>
    <w:rsid w:val="002C07A5"/>
    <w:rsid w:val="0030243E"/>
    <w:rsid w:val="003303E1"/>
    <w:rsid w:val="00381E1A"/>
    <w:rsid w:val="00382E38"/>
    <w:rsid w:val="003C7318"/>
    <w:rsid w:val="00414189"/>
    <w:rsid w:val="004153EE"/>
    <w:rsid w:val="00444035"/>
    <w:rsid w:val="004455A2"/>
    <w:rsid w:val="00534537"/>
    <w:rsid w:val="00573DA9"/>
    <w:rsid w:val="005A770F"/>
    <w:rsid w:val="00604FFF"/>
    <w:rsid w:val="006B6993"/>
    <w:rsid w:val="006D6AC6"/>
    <w:rsid w:val="006E3F5A"/>
    <w:rsid w:val="0077006E"/>
    <w:rsid w:val="007C560D"/>
    <w:rsid w:val="007D138E"/>
    <w:rsid w:val="0080700F"/>
    <w:rsid w:val="008340F7"/>
    <w:rsid w:val="008C1910"/>
    <w:rsid w:val="009309BF"/>
    <w:rsid w:val="009871B7"/>
    <w:rsid w:val="009E7441"/>
    <w:rsid w:val="00A0216D"/>
    <w:rsid w:val="00A076F8"/>
    <w:rsid w:val="00A5552D"/>
    <w:rsid w:val="00AA0741"/>
    <w:rsid w:val="00AC3F88"/>
    <w:rsid w:val="00B41B48"/>
    <w:rsid w:val="00BA778C"/>
    <w:rsid w:val="00BC3714"/>
    <w:rsid w:val="00BD08B5"/>
    <w:rsid w:val="00C141E5"/>
    <w:rsid w:val="00CA3EEE"/>
    <w:rsid w:val="00CD0B77"/>
    <w:rsid w:val="00CF0391"/>
    <w:rsid w:val="00D44C67"/>
    <w:rsid w:val="00D51639"/>
    <w:rsid w:val="00DD1B82"/>
    <w:rsid w:val="00DD4FA1"/>
    <w:rsid w:val="00DF2A2F"/>
    <w:rsid w:val="00E64CC0"/>
    <w:rsid w:val="00F34309"/>
    <w:rsid w:val="00F9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447</TotalTime>
  <Pages>6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UI Prototype Document</vt:lpstr>
    </vt:vector>
  </TitlesOfParts>
  <Company>Group 17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Prototype Document</dc:title>
  <dc:subject>Short Video Application</dc:subject>
  <dc:creator>Huy Nguyen</dc:creator>
  <cp:keywords/>
  <dc:description/>
  <cp:lastModifiedBy>VÕ DUY TRƯỜNG</cp:lastModifiedBy>
  <cp:revision>36</cp:revision>
  <cp:lastPrinted>1899-12-31T17:00:00Z</cp:lastPrinted>
  <dcterms:created xsi:type="dcterms:W3CDTF">2015-06-17T01:17:00Z</dcterms:created>
  <dcterms:modified xsi:type="dcterms:W3CDTF">2022-12-14T13:28:00Z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