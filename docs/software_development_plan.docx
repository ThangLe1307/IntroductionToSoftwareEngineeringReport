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C84E758" w:rsidR="007C47A5" w:rsidRDefault="00FF2DA0">
      <w:pPr>
        <w:pStyle w:val="Title"/>
        <w:jc w:val="right"/>
      </w:pPr>
      <w:r>
        <w:t>SHOR VIDEO APPLICATION</w:t>
      </w:r>
    </w:p>
    <w:p w14:paraId="3504309F" w14:textId="48EEFB6C" w:rsidR="007C47A5" w:rsidRDefault="00000000">
      <w:pPr>
        <w:pStyle w:val="Title"/>
        <w:jc w:val="right"/>
      </w:pPr>
      <w:fldSimple w:instr=" TITLE  \* MERGEFORMAT ">
        <w:r w:rsidR="00FF2DA0">
          <w:t>Software Development Plan (Small Project)</w:t>
        </w:r>
      </w:fldSimple>
    </w:p>
    <w:p w14:paraId="7CCA0459" w14:textId="163EC760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7A57E3">
        <w:rPr>
          <w:sz w:val="28"/>
        </w:rPr>
        <w:t>1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59FC552E" w:rsidR="007C47A5" w:rsidRDefault="00DC6401">
            <w:pPr>
              <w:pStyle w:val="Tabletext"/>
            </w:pPr>
            <w:r>
              <w:t>02/11/2022</w:t>
            </w:r>
          </w:p>
        </w:tc>
        <w:tc>
          <w:tcPr>
            <w:tcW w:w="1152" w:type="dxa"/>
          </w:tcPr>
          <w:p w14:paraId="3E094E6B" w14:textId="5B8F8193" w:rsidR="007C47A5" w:rsidRDefault="00DC64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6122755" w14:textId="1A00458F" w:rsidR="007C47A5" w:rsidRDefault="003644FA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14:paraId="017B8DCC" w14:textId="17A4AEFC" w:rsidR="007C47A5" w:rsidRDefault="003644FA">
            <w:pPr>
              <w:pStyle w:val="Tabletext"/>
            </w:pPr>
            <w:r>
              <w:t>Vo Duy Truong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0C43E922" w:rsidR="007C47A5" w:rsidRDefault="00526A67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</w:tcPr>
          <w:p w14:paraId="6A02B337" w14:textId="3E4E3302" w:rsidR="007C47A5" w:rsidRDefault="00526A6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4A2275E" w14:textId="6B6A869E" w:rsidR="007C47A5" w:rsidRDefault="00526A67">
            <w:pPr>
              <w:pStyle w:val="Tabletext"/>
            </w:pPr>
            <w:r>
              <w:t xml:space="preserve">Update </w:t>
            </w:r>
          </w:p>
        </w:tc>
        <w:tc>
          <w:tcPr>
            <w:tcW w:w="2304" w:type="dxa"/>
          </w:tcPr>
          <w:p w14:paraId="5BCCE137" w14:textId="5788BE37" w:rsidR="007C47A5" w:rsidRDefault="00526A67">
            <w:pPr>
              <w:pStyle w:val="Tabletext"/>
            </w:pPr>
            <w:r>
              <w:t>Vo Duy Truong</w:t>
            </w: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4EFAF0EF" w:rsidR="007C47A5" w:rsidRDefault="007C47A5">
      <w:pPr>
        <w:pStyle w:val="Title"/>
      </w:pPr>
      <w:r>
        <w:br w:type="page"/>
      </w:r>
      <w:r w:rsidR="007B1E4E">
        <w:lastRenderedPageBreak/>
        <w:t>Table of contents</w:t>
      </w:r>
    </w:p>
    <w:p w14:paraId="0B476ECA" w14:textId="2B2C36F9" w:rsidR="00056EBB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18053720" w:history="1">
        <w:r w:rsidR="00056EBB" w:rsidRPr="00EC1586">
          <w:rPr>
            <w:rStyle w:val="Hyperlink"/>
            <w:noProof/>
          </w:rPr>
          <w:t>1.</w:t>
        </w:r>
        <w:r w:rsidR="00056EB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Introduction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_Toc118053720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4E71FAD9" w14:textId="5D46DE27" w:rsidR="00056EBB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053721" w:history="1">
        <w:r w:rsidR="00056EBB" w:rsidRPr="00EC1586">
          <w:rPr>
            <w:rStyle w:val="Hyperlink"/>
            <w:noProof/>
          </w:rPr>
          <w:t>2.</w:t>
        </w:r>
        <w:r w:rsidR="00056EB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Overview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_Toc118053721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05B12AE8" w14:textId="0C65BDA9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2" w:history="1">
        <w:r w:rsidR="00056EBB" w:rsidRPr="00EC1586">
          <w:rPr>
            <w:rStyle w:val="Hyperlink"/>
            <w:noProof/>
          </w:rPr>
          <w:t>2.1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Purpose, Scope, and Objectives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_Toc118053722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78C7B21C" w14:textId="351D4899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3" w:history="1">
        <w:r w:rsidR="00056EBB" w:rsidRPr="00EC1586">
          <w:rPr>
            <w:rStyle w:val="Hyperlink"/>
            <w:noProof/>
          </w:rPr>
          <w:t>2.2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Assumptions and Constraints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_Toc118053723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2008E658" w14:textId="0730971A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4" w:history="1">
        <w:r w:rsidR="00056EBB" w:rsidRPr="00EC1586">
          <w:rPr>
            <w:rStyle w:val="Hyperlink"/>
            <w:noProof/>
          </w:rPr>
          <w:t>2.3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Deliverables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_Toc118053724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10796F5A" w14:textId="48E2104B" w:rsidR="00056EBB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053725" w:history="1">
        <w:r w:rsidR="00056EBB" w:rsidRPr="00EC1586">
          <w:rPr>
            <w:rStyle w:val="Hyperlink"/>
            <w:noProof/>
          </w:rPr>
          <w:t>3.</w:t>
        </w:r>
        <w:r w:rsidR="00056EB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Organization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_Toc118053725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1DB177B6" w14:textId="78961E6F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6" w:history="1">
        <w:r w:rsidR="00056EBB" w:rsidRPr="00EC1586">
          <w:rPr>
            <w:rStyle w:val="Hyperlink"/>
            <w:noProof/>
          </w:rPr>
          <w:t>3.1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Organizational Structure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_Toc118053726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4</w:t>
        </w:r>
        <w:r w:rsidR="00056EBB">
          <w:rPr>
            <w:noProof/>
            <w:webHidden/>
          </w:rPr>
          <w:fldChar w:fldCharType="end"/>
        </w:r>
      </w:hyperlink>
    </w:p>
    <w:p w14:paraId="3C4A3472" w14:textId="23A77ACE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7" w:history="1">
        <w:r w:rsidR="00056EBB" w:rsidRPr="00EC1586">
          <w:rPr>
            <w:rStyle w:val="Hyperlink"/>
            <w:noProof/>
          </w:rPr>
          <w:t>3.2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Roles and Responsibilities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_Toc118053727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05CABD27" w14:textId="7B422114" w:rsidR="00056EBB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053728" w:history="1">
        <w:r w:rsidR="00056EBB" w:rsidRPr="00EC1586">
          <w:rPr>
            <w:rStyle w:val="Hyperlink"/>
            <w:noProof/>
          </w:rPr>
          <w:t>4.</w:t>
        </w:r>
        <w:r w:rsidR="00056EB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Management Process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_Toc118053728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4DC73C70" w14:textId="62F54613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29" w:history="1">
        <w:r w:rsidR="00056EBB" w:rsidRPr="00EC1586">
          <w:rPr>
            <w:rStyle w:val="Hyperlink"/>
            <w:noProof/>
          </w:rPr>
          <w:t>4.1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Estimates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_Toc118053729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6F666229" w14:textId="4941708B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30" w:history="1">
        <w:r w:rsidR="00056EBB" w:rsidRPr="00EC1586">
          <w:rPr>
            <w:rStyle w:val="Hyperlink"/>
            <w:noProof/>
          </w:rPr>
          <w:t>4.2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Plan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_Toc118053730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45D0B80E" w14:textId="0FA716D6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1" w:history="1">
        <w:r w:rsidR="00056EBB" w:rsidRPr="00EC1586">
          <w:rPr>
            <w:rStyle w:val="Hyperlink"/>
            <w:noProof/>
          </w:rPr>
          <w:t>4.2.1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Phase and Iteration Plan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_Toc118053731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7331BFFC" w14:textId="29968446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2" w:history="1">
        <w:r w:rsidR="00056EBB" w:rsidRPr="00EC1586">
          <w:rPr>
            <w:rStyle w:val="Hyperlink"/>
            <w:noProof/>
          </w:rPr>
          <w:t>4.2.2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Releases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_Toc118053732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569F0AA6" w14:textId="7CB61A2E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3" w:history="1">
        <w:r w:rsidR="00056EBB" w:rsidRPr="00EC1586">
          <w:rPr>
            <w:rStyle w:val="Hyperlink"/>
            <w:noProof/>
          </w:rPr>
          <w:t>4.2.3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Schedule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_Toc118053733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2E6875EC" w14:textId="5A4EC40F" w:rsidR="00056EBB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053734" w:history="1">
        <w:r w:rsidR="00056EBB" w:rsidRPr="00EC1586">
          <w:rPr>
            <w:rStyle w:val="Hyperlink"/>
            <w:noProof/>
          </w:rPr>
          <w:t>4.3</w:t>
        </w:r>
        <w:r w:rsidR="00056E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Project Monitoring and Control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_Toc118053734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78809C9F" w14:textId="5C4FBA7D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5" w:history="1">
        <w:r w:rsidR="00056EBB" w:rsidRPr="00EC1586">
          <w:rPr>
            <w:rStyle w:val="Hyperlink"/>
            <w:noProof/>
          </w:rPr>
          <w:t>4.3.1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Reporting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_Toc118053735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7905814F" w14:textId="46F46F72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6" w:history="1">
        <w:r w:rsidR="00056EBB" w:rsidRPr="00EC1586">
          <w:rPr>
            <w:rStyle w:val="Hyperlink"/>
            <w:noProof/>
          </w:rPr>
          <w:t>4.3.2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Risk Management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_Toc118053736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5</w:t>
        </w:r>
        <w:r w:rsidR="00056EBB">
          <w:rPr>
            <w:noProof/>
            <w:webHidden/>
          </w:rPr>
          <w:fldChar w:fldCharType="end"/>
        </w:r>
      </w:hyperlink>
    </w:p>
    <w:p w14:paraId="633EB626" w14:textId="23390AE6" w:rsidR="00056EBB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053737" w:history="1">
        <w:r w:rsidR="00056EBB" w:rsidRPr="00EC1586">
          <w:rPr>
            <w:rStyle w:val="Hyperlink"/>
            <w:noProof/>
          </w:rPr>
          <w:t>4.3.3</w:t>
        </w:r>
        <w:r w:rsidR="00056E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56EBB" w:rsidRPr="00EC1586">
          <w:rPr>
            <w:rStyle w:val="Hyperlink"/>
            <w:noProof/>
          </w:rPr>
          <w:t>Configuration Management</w:t>
        </w:r>
        <w:r w:rsidR="00056EBB">
          <w:rPr>
            <w:noProof/>
            <w:webHidden/>
          </w:rPr>
          <w:tab/>
        </w:r>
        <w:r w:rsidR="00056EBB">
          <w:rPr>
            <w:noProof/>
            <w:webHidden/>
          </w:rPr>
          <w:fldChar w:fldCharType="begin"/>
        </w:r>
        <w:r w:rsidR="00056EBB">
          <w:rPr>
            <w:noProof/>
            <w:webHidden/>
          </w:rPr>
          <w:instrText xml:space="preserve"> PAGEREF _Toc118053737 \h </w:instrText>
        </w:r>
        <w:r w:rsidR="00056EBB">
          <w:rPr>
            <w:noProof/>
            <w:webHidden/>
          </w:rPr>
        </w:r>
        <w:r w:rsidR="00056EBB">
          <w:rPr>
            <w:noProof/>
            <w:webHidden/>
          </w:rPr>
          <w:fldChar w:fldCharType="separate"/>
        </w:r>
        <w:r w:rsidR="00056EBB">
          <w:rPr>
            <w:noProof/>
            <w:webHidden/>
          </w:rPr>
          <w:t>6</w:t>
        </w:r>
        <w:r w:rsidR="00056EBB">
          <w:rPr>
            <w:noProof/>
            <w:webHidden/>
          </w:rPr>
          <w:fldChar w:fldCharType="end"/>
        </w:r>
      </w:hyperlink>
    </w:p>
    <w:p w14:paraId="1F958927" w14:textId="77DEB2C8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FF2DA0">
          <w:t>Software Development Plan (Small Project)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77618F60" w:rsidR="007C47A5" w:rsidRDefault="007C47A5" w:rsidP="00A86783">
      <w:pPr>
        <w:pStyle w:val="Heading1"/>
      </w:pPr>
      <w:bookmarkStart w:id="1" w:name="_Toc524312826"/>
      <w:bookmarkStart w:id="2" w:name="_Toc307271011"/>
      <w:bookmarkStart w:id="3" w:name="_Toc118053720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74C65B2B" w14:textId="6BF80798" w:rsidR="00A86783" w:rsidRDefault="00056EBB" w:rsidP="00A86783">
      <w:pPr>
        <w:ind w:left="720"/>
      </w:pPr>
      <w:r>
        <w:t xml:space="preserve">Sofware Development Plan on </w:t>
      </w:r>
      <w:r w:rsidR="00A86783">
        <w:t>“Short video application”</w:t>
      </w:r>
      <w:r>
        <w:t xml:space="preserve"> </w:t>
      </w:r>
      <w:r w:rsidR="00E50C8F">
        <w:t>contains</w:t>
      </w:r>
      <w:r w:rsidR="00A86783">
        <w:t>:</w:t>
      </w:r>
    </w:p>
    <w:p w14:paraId="5AC1C861" w14:textId="5CF71B7A" w:rsidR="00A86783" w:rsidRDefault="00B6552D" w:rsidP="007D16BF">
      <w:pPr>
        <w:pStyle w:val="ListParagraph"/>
        <w:numPr>
          <w:ilvl w:val="0"/>
          <w:numId w:val="6"/>
        </w:numPr>
        <w:ind w:left="1080"/>
      </w:pPr>
      <w:r>
        <w:t>Project Overview</w:t>
      </w:r>
    </w:p>
    <w:p w14:paraId="4CAE462F" w14:textId="277B36E5" w:rsidR="00A86783" w:rsidRDefault="00B6552D" w:rsidP="007D16BF">
      <w:pPr>
        <w:pStyle w:val="ListParagraph"/>
        <w:numPr>
          <w:ilvl w:val="0"/>
          <w:numId w:val="6"/>
        </w:numPr>
        <w:ind w:left="1080"/>
      </w:pPr>
      <w:r w:rsidRPr="00B6552D">
        <w:t>Project Organization</w:t>
      </w:r>
    </w:p>
    <w:p w14:paraId="0C0EC4A4" w14:textId="3914AD46" w:rsidR="00A86783" w:rsidRPr="00A86783" w:rsidRDefault="007363DC" w:rsidP="007D16BF">
      <w:pPr>
        <w:pStyle w:val="ListParagraph"/>
        <w:numPr>
          <w:ilvl w:val="0"/>
          <w:numId w:val="6"/>
        </w:numPr>
        <w:ind w:left="1080"/>
      </w:pPr>
      <w:r w:rsidRPr="007363DC">
        <w:t>Management Process</w:t>
      </w:r>
    </w:p>
    <w:p w14:paraId="3201B47C" w14:textId="77777777" w:rsidR="007C47A5" w:rsidRDefault="007C47A5">
      <w:pPr>
        <w:pStyle w:val="Heading1"/>
      </w:pPr>
      <w:bookmarkStart w:id="6" w:name="_Toc524312832"/>
      <w:bookmarkStart w:id="7" w:name="_Toc307271015"/>
      <w:bookmarkStart w:id="8" w:name="_Toc118053721"/>
      <w:r>
        <w:t>Project Overview</w:t>
      </w:r>
      <w:bookmarkEnd w:id="6"/>
      <w:bookmarkEnd w:id="7"/>
      <w:bookmarkEnd w:id="8"/>
    </w:p>
    <w:p w14:paraId="0675BEBC" w14:textId="297C3026" w:rsidR="007C47A5" w:rsidRDefault="007C47A5">
      <w:pPr>
        <w:pStyle w:val="Heading2"/>
      </w:pPr>
      <w:bookmarkStart w:id="9" w:name="_Toc524312833"/>
      <w:bookmarkStart w:id="10" w:name="_Toc307271016"/>
      <w:bookmarkStart w:id="11" w:name="_Toc118053722"/>
      <w:r>
        <w:t>Project Purpose, Scope, and Objectives</w:t>
      </w:r>
      <w:bookmarkEnd w:id="9"/>
      <w:bookmarkEnd w:id="10"/>
      <w:bookmarkEnd w:id="11"/>
    </w:p>
    <w:p w14:paraId="5D0ADB76" w14:textId="5BB63DF0" w:rsidR="003739DA" w:rsidRDefault="003739DA" w:rsidP="0062735D">
      <w:pPr>
        <w:ind w:left="720"/>
      </w:pPr>
      <w:r>
        <w:t>Purpose: Develop an application as Tiktok</w:t>
      </w:r>
      <w:r w:rsidR="00364878">
        <w:t>.</w:t>
      </w:r>
    </w:p>
    <w:p w14:paraId="1B0671AB" w14:textId="5C1F1D06" w:rsidR="0062735D" w:rsidRDefault="003739DA" w:rsidP="0062735D">
      <w:pPr>
        <w:ind w:left="720"/>
      </w:pPr>
      <w:r>
        <w:t>Scope</w:t>
      </w:r>
      <w:r w:rsidR="0062735D">
        <w:t xml:space="preserve">: </w:t>
      </w:r>
      <w:r>
        <w:t>Serve for 30-50 users.</w:t>
      </w:r>
    </w:p>
    <w:p w14:paraId="227BF761" w14:textId="07D9BCC9" w:rsidR="0062735D" w:rsidRPr="0062735D" w:rsidRDefault="0050049E" w:rsidP="0062735D">
      <w:pPr>
        <w:ind w:left="720"/>
      </w:pPr>
      <w:r>
        <w:t>Objectives</w:t>
      </w:r>
      <w:r w:rsidR="0062735D">
        <w:t>:</w:t>
      </w:r>
      <w:r>
        <w:t xml:space="preserve"> The application has basic features of a short video application and </w:t>
      </w:r>
      <w:r w:rsidR="00DB6FA4">
        <w:t>c</w:t>
      </w:r>
      <w:r w:rsidR="00DB6FA4" w:rsidRPr="00DB6FA4">
        <w:t>ompatibility</w:t>
      </w:r>
      <w:r w:rsidR="00DB6FA4">
        <w:t xml:space="preserve"> with a lot of devices</w:t>
      </w:r>
      <w:r w:rsidR="00372E18">
        <w:t>.</w:t>
      </w:r>
    </w:p>
    <w:p w14:paraId="4B687384" w14:textId="6A5CD42B" w:rsidR="007C47A5" w:rsidRDefault="007C47A5">
      <w:pPr>
        <w:pStyle w:val="Heading2"/>
      </w:pPr>
      <w:bookmarkStart w:id="12" w:name="_Toc524312834"/>
      <w:bookmarkStart w:id="13" w:name="_Toc307271017"/>
      <w:bookmarkStart w:id="14" w:name="_Toc118053723"/>
      <w:r>
        <w:t>Assumptions and Constraints</w:t>
      </w:r>
      <w:bookmarkEnd w:id="12"/>
      <w:bookmarkEnd w:id="13"/>
      <w:bookmarkEnd w:id="14"/>
    </w:p>
    <w:p w14:paraId="7A292C9F" w14:textId="77777777" w:rsidR="007910E1" w:rsidRPr="007910E1" w:rsidRDefault="007910E1" w:rsidP="00642FD0">
      <w:pPr>
        <w:pStyle w:val="ListParagraph"/>
        <w:numPr>
          <w:ilvl w:val="0"/>
          <w:numId w:val="12"/>
        </w:numPr>
        <w:ind w:left="1080"/>
      </w:pPr>
      <w:r w:rsidRPr="007910E1">
        <w:t>Project has a fixed schedule of 12 weeks</w:t>
      </w:r>
    </w:p>
    <w:p w14:paraId="4ADCAB79" w14:textId="74AB7298" w:rsidR="007910E1" w:rsidRPr="007910E1" w:rsidRDefault="007910E1" w:rsidP="00642FD0">
      <w:pPr>
        <w:pStyle w:val="ListParagraph"/>
        <w:numPr>
          <w:ilvl w:val="0"/>
          <w:numId w:val="12"/>
        </w:numPr>
        <w:ind w:left="1080"/>
      </w:pPr>
      <w:r w:rsidRPr="007910E1">
        <w:t>Zero-budget project</w:t>
      </w:r>
      <w:r>
        <w:t xml:space="preserve"> (Maybe have extra cost when using firebase)</w:t>
      </w:r>
    </w:p>
    <w:p w14:paraId="11074464" w14:textId="5ED75A49" w:rsidR="00B21900" w:rsidRDefault="00B21900" w:rsidP="00642FD0">
      <w:pPr>
        <w:pStyle w:val="ListParagraph"/>
        <w:numPr>
          <w:ilvl w:val="1"/>
          <w:numId w:val="13"/>
        </w:numPr>
        <w:ind w:left="1080"/>
      </w:pPr>
      <w:r>
        <w:t xml:space="preserve">Project has 5 people, there will be no more people added during the project </w:t>
      </w:r>
    </w:p>
    <w:p w14:paraId="06AF97F0" w14:textId="7D9BB448" w:rsidR="00B21900" w:rsidRDefault="00404D37" w:rsidP="00642FD0">
      <w:pPr>
        <w:pStyle w:val="ListParagraph"/>
        <w:numPr>
          <w:ilvl w:val="1"/>
          <w:numId w:val="13"/>
        </w:numPr>
        <w:ind w:left="1080"/>
      </w:pPr>
      <w:r>
        <w:t>S</w:t>
      </w:r>
      <w:r w:rsidR="00B21900">
        <w:t>ource code, resources will be managed via github</w:t>
      </w:r>
    </w:p>
    <w:p w14:paraId="7AD206FC" w14:textId="5A1CE13D" w:rsidR="009A651C" w:rsidRPr="000B1A62" w:rsidRDefault="00DA00F2" w:rsidP="00642FD0">
      <w:pPr>
        <w:pStyle w:val="ListParagraph"/>
        <w:numPr>
          <w:ilvl w:val="1"/>
          <w:numId w:val="13"/>
        </w:numPr>
        <w:ind w:left="1080"/>
      </w:pPr>
      <w:r>
        <w:t>Slack and Trello will be use</w:t>
      </w:r>
      <w:r w:rsidR="00C1260E">
        <w:t>d</w:t>
      </w:r>
      <w:r>
        <w:t xml:space="preserve"> to t</w:t>
      </w:r>
      <w:r w:rsidR="009D3F8B">
        <w:t xml:space="preserve">rack project progress and </w:t>
      </w:r>
      <w:r>
        <w:t xml:space="preserve">assign tasks. </w:t>
      </w:r>
    </w:p>
    <w:p w14:paraId="55011258" w14:textId="21265E78" w:rsidR="002240B4" w:rsidRPr="002240B4" w:rsidRDefault="007C47A5" w:rsidP="002240B4">
      <w:pPr>
        <w:pStyle w:val="Heading2"/>
      </w:pPr>
      <w:bookmarkStart w:id="15" w:name="_Toc524312835"/>
      <w:bookmarkStart w:id="16" w:name="_Toc307271018"/>
      <w:bookmarkStart w:id="17" w:name="_Toc118053724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9F0ABB" w14:paraId="2A6C12E2" w14:textId="77777777" w:rsidTr="00B51D31">
        <w:trPr>
          <w:trHeight w:val="413"/>
        </w:trPr>
        <w:tc>
          <w:tcPr>
            <w:tcW w:w="4788" w:type="dxa"/>
            <w:shd w:val="clear" w:color="auto" w:fill="548DD4" w:themeFill="text2" w:themeFillTint="99"/>
            <w:vAlign w:val="center"/>
          </w:tcPr>
          <w:p w14:paraId="1CDCCC58" w14:textId="5BF0E820" w:rsidR="00942EDA" w:rsidRPr="005457FB" w:rsidRDefault="00942EDA" w:rsidP="005457FB">
            <w:pPr>
              <w:jc w:val="center"/>
              <w:rPr>
                <w:b/>
                <w:bCs/>
                <w:color w:val="FFFFFF" w:themeColor="background1"/>
              </w:rPr>
            </w:pPr>
            <w:r w:rsidRPr="005457FB">
              <w:rPr>
                <w:b/>
                <w:bCs/>
                <w:color w:val="FFFFFF" w:themeColor="background1"/>
              </w:rPr>
              <w:t>Project Artifact / Report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14:paraId="5D97FA59" w14:textId="3B289928" w:rsidR="00942EDA" w:rsidRPr="005457FB" w:rsidRDefault="00942EDA" w:rsidP="005457FB">
            <w:pPr>
              <w:jc w:val="center"/>
              <w:rPr>
                <w:b/>
                <w:bCs/>
                <w:color w:val="FFFFFF" w:themeColor="background1"/>
              </w:rPr>
            </w:pPr>
            <w:r w:rsidRPr="005457FB">
              <w:rPr>
                <w:b/>
                <w:bCs/>
                <w:color w:val="FFFFFF" w:themeColor="background1"/>
              </w:rPr>
              <w:t>Target delivery date</w:t>
            </w:r>
          </w:p>
        </w:tc>
      </w:tr>
      <w:tr w:rsidR="00E50ECF" w14:paraId="45B983AD" w14:textId="77777777" w:rsidTr="00942EDA">
        <w:tc>
          <w:tcPr>
            <w:tcW w:w="4788" w:type="dxa"/>
          </w:tcPr>
          <w:p w14:paraId="0F1D26D2" w14:textId="1F05F26E" w:rsidR="00942EDA" w:rsidRDefault="00942EDA" w:rsidP="007E2C77">
            <w:r>
              <w:t>Software Development Plan</w:t>
            </w:r>
          </w:p>
        </w:tc>
        <w:tc>
          <w:tcPr>
            <w:tcW w:w="4788" w:type="dxa"/>
          </w:tcPr>
          <w:p w14:paraId="6C66FB09" w14:textId="7377854E" w:rsidR="00942EDA" w:rsidRDefault="00942EDA" w:rsidP="007E2C77">
            <w:r>
              <w:t>02/11/2022 (</w:t>
            </w:r>
            <w:r w:rsidR="002B3D69">
              <w:t xml:space="preserve">continue editing </w:t>
            </w:r>
            <w:r w:rsidR="00DE337C">
              <w:t xml:space="preserve">until </w:t>
            </w:r>
            <w:r w:rsidR="007D1319">
              <w:t>28/12/2022</w:t>
            </w:r>
            <w:r>
              <w:t>)</w:t>
            </w:r>
          </w:p>
        </w:tc>
      </w:tr>
      <w:tr w:rsidR="00E50ECF" w14:paraId="6858CB06" w14:textId="77777777" w:rsidTr="00942EDA">
        <w:tc>
          <w:tcPr>
            <w:tcW w:w="4788" w:type="dxa"/>
          </w:tcPr>
          <w:p w14:paraId="78FD63FA" w14:textId="3593626C" w:rsidR="00942EDA" w:rsidRDefault="00942EDA" w:rsidP="007E2C77">
            <w:r>
              <w:t>Vision Document</w:t>
            </w:r>
          </w:p>
        </w:tc>
        <w:tc>
          <w:tcPr>
            <w:tcW w:w="4788" w:type="dxa"/>
          </w:tcPr>
          <w:p w14:paraId="2BF16FBF" w14:textId="12089C9A" w:rsidR="00942EDA" w:rsidRDefault="00942EDA" w:rsidP="007E2C77">
            <w:r>
              <w:t xml:space="preserve">02/11/2022 </w:t>
            </w:r>
            <w:r w:rsidR="00A14B25">
              <w:t>(</w:t>
            </w:r>
            <w:r w:rsidR="009F0ABB">
              <w:t xml:space="preserve">continue editing </w:t>
            </w:r>
            <w:r w:rsidR="00DE337C">
              <w:t xml:space="preserve">until </w:t>
            </w:r>
            <w:r w:rsidR="00A14B25">
              <w:t>28/12/2022)</w:t>
            </w:r>
          </w:p>
        </w:tc>
      </w:tr>
      <w:tr w:rsidR="00E50ECF" w14:paraId="167F857E" w14:textId="77777777" w:rsidTr="00942EDA">
        <w:tc>
          <w:tcPr>
            <w:tcW w:w="4788" w:type="dxa"/>
          </w:tcPr>
          <w:p w14:paraId="3171A0D0" w14:textId="25A4E53E" w:rsidR="00942EDA" w:rsidRDefault="00942EDA" w:rsidP="007E2C77">
            <w:r>
              <w:t>Weekly Report</w:t>
            </w:r>
          </w:p>
        </w:tc>
        <w:tc>
          <w:tcPr>
            <w:tcW w:w="4788" w:type="dxa"/>
          </w:tcPr>
          <w:p w14:paraId="6F331A29" w14:textId="53AB47D1" w:rsidR="00942EDA" w:rsidRDefault="009F0ABB" w:rsidP="007E2C77">
            <w:r>
              <w:t xml:space="preserve">Sumary every two weeks </w:t>
            </w:r>
            <w:r w:rsidR="00E50ECF">
              <w:t xml:space="preserve">until </w:t>
            </w:r>
            <w:r w:rsidR="00942EDA">
              <w:t>28/12/2022</w:t>
            </w:r>
          </w:p>
        </w:tc>
      </w:tr>
      <w:tr w:rsidR="009F0ABB" w14:paraId="39D6F3BB" w14:textId="77777777" w:rsidTr="00942EDA">
        <w:tc>
          <w:tcPr>
            <w:tcW w:w="4788" w:type="dxa"/>
          </w:tcPr>
          <w:p w14:paraId="57C420D6" w14:textId="2E51EAD9" w:rsidR="002240B4" w:rsidRDefault="00DE59FD" w:rsidP="007E2C77">
            <w:r>
              <w:t xml:space="preserve">The database </w:t>
            </w:r>
            <w:r w:rsidR="008F7204">
              <w:t>schema</w:t>
            </w:r>
          </w:p>
        </w:tc>
        <w:tc>
          <w:tcPr>
            <w:tcW w:w="4788" w:type="dxa"/>
          </w:tcPr>
          <w:p w14:paraId="1A2C8AD6" w14:textId="6D872191" w:rsidR="002240B4" w:rsidRDefault="002240B4" w:rsidP="007E2C77">
            <w:r>
              <w:t>04/11/2022</w:t>
            </w:r>
            <w:r w:rsidR="00B50341">
              <w:t xml:space="preserve"> (continue editing until 28/12/2022)</w:t>
            </w:r>
          </w:p>
        </w:tc>
      </w:tr>
      <w:tr w:rsidR="001F3F31" w14:paraId="11545D38" w14:textId="77777777" w:rsidTr="00942EDA">
        <w:tc>
          <w:tcPr>
            <w:tcW w:w="4788" w:type="dxa"/>
          </w:tcPr>
          <w:p w14:paraId="1924DBAE" w14:textId="12C2E3FC" w:rsidR="001F3F31" w:rsidRDefault="001F3F31" w:rsidP="007E2C77">
            <w:r>
              <w:t>Use-case model</w:t>
            </w:r>
          </w:p>
        </w:tc>
        <w:tc>
          <w:tcPr>
            <w:tcW w:w="4788" w:type="dxa"/>
          </w:tcPr>
          <w:p w14:paraId="360C4F8B" w14:textId="39958429" w:rsidR="001F3F31" w:rsidRDefault="001F3F31" w:rsidP="007E2C77">
            <w:r>
              <w:t>16/11/2022</w:t>
            </w:r>
            <w:r w:rsidR="00B50341">
              <w:t xml:space="preserve"> (continue editing until 28/12/2022)</w:t>
            </w:r>
          </w:p>
        </w:tc>
      </w:tr>
      <w:tr w:rsidR="001F3F31" w14:paraId="52E9B632" w14:textId="77777777" w:rsidTr="00942EDA">
        <w:tc>
          <w:tcPr>
            <w:tcW w:w="4788" w:type="dxa"/>
          </w:tcPr>
          <w:p w14:paraId="6478EAE9" w14:textId="3F148B7E" w:rsidR="001F3F31" w:rsidRDefault="001F3F31" w:rsidP="007E2C77">
            <w:r w:rsidRPr="001F3F31">
              <w:t>Use-case specification</w:t>
            </w:r>
          </w:p>
        </w:tc>
        <w:tc>
          <w:tcPr>
            <w:tcW w:w="4788" w:type="dxa"/>
          </w:tcPr>
          <w:p w14:paraId="0DD8D82C" w14:textId="7B61298C" w:rsidR="001F3F31" w:rsidRDefault="001F3F31" w:rsidP="007E2C77">
            <w:r>
              <w:t>16/11/2022</w:t>
            </w:r>
            <w:r w:rsidR="00B50341">
              <w:t xml:space="preserve"> (continue editing until 28/12/2022)</w:t>
            </w:r>
          </w:p>
        </w:tc>
      </w:tr>
    </w:tbl>
    <w:p w14:paraId="285A227C" w14:textId="1EA11DF3" w:rsidR="007C47A5" w:rsidRPr="00657484" w:rsidRDefault="007C47A5" w:rsidP="00657484">
      <w:pPr>
        <w:pStyle w:val="Heading1"/>
        <w:ind w:left="0" w:firstLine="0"/>
      </w:pPr>
      <w:bookmarkStart w:id="18" w:name="_Toc524312837"/>
      <w:bookmarkStart w:id="19" w:name="_Toc307271019"/>
      <w:bookmarkStart w:id="20" w:name="_Toc118053725"/>
      <w:r w:rsidRPr="00657484">
        <w:t>Project Organization</w:t>
      </w:r>
      <w:bookmarkEnd w:id="18"/>
      <w:bookmarkEnd w:id="19"/>
      <w:bookmarkEnd w:id="20"/>
    </w:p>
    <w:p w14:paraId="24E9C750" w14:textId="7A4F4CEB" w:rsidR="007C47A5" w:rsidRDefault="007C47A5">
      <w:pPr>
        <w:pStyle w:val="Heading2"/>
      </w:pPr>
      <w:bookmarkStart w:id="21" w:name="_Toc524312838"/>
      <w:bookmarkStart w:id="22" w:name="_Toc307271020"/>
      <w:bookmarkStart w:id="23" w:name="_Toc118053726"/>
      <w:r>
        <w:t>Organizational Structure</w:t>
      </w:r>
      <w:bookmarkEnd w:id="21"/>
      <w:bookmarkEnd w:id="22"/>
      <w:bookmarkEnd w:id="23"/>
    </w:p>
    <w:p w14:paraId="4F46D273" w14:textId="77777777" w:rsidR="00657484" w:rsidRPr="00657484" w:rsidRDefault="00657484" w:rsidP="00657484"/>
    <w:p w14:paraId="2585EBC7" w14:textId="77777777" w:rsidR="00E61278" w:rsidRPr="00E61278" w:rsidRDefault="00E61278" w:rsidP="00A0730D">
      <w:pPr>
        <w:pStyle w:val="BodyText"/>
        <w:ind w:left="270"/>
      </w:pPr>
      <w:r>
        <w:rPr>
          <w:noProof/>
        </w:rPr>
        <w:lastRenderedPageBreak/>
        <w:drawing>
          <wp:inline distT="0" distB="0" distL="0" distR="0" wp14:anchorId="278312FA" wp14:editId="631C7EAB">
            <wp:extent cx="6146800" cy="2381250"/>
            <wp:effectExtent l="76200" t="57150" r="825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B2FA47" w14:textId="0E721A54" w:rsidR="007C47A5" w:rsidRDefault="007C47A5">
      <w:pPr>
        <w:pStyle w:val="InfoBlue"/>
      </w:pPr>
    </w:p>
    <w:p w14:paraId="7638261E" w14:textId="77777777" w:rsidR="007C47A5" w:rsidRDefault="007C47A5">
      <w:pPr>
        <w:pStyle w:val="Heading2"/>
      </w:pPr>
      <w:bookmarkStart w:id="24" w:name="_Toc524312840"/>
      <w:bookmarkStart w:id="25" w:name="_Toc307271021"/>
      <w:bookmarkStart w:id="26" w:name="_Toc118053727"/>
      <w:r>
        <w:t>Roles and Responsibilities</w:t>
      </w:r>
      <w:bookmarkEnd w:id="24"/>
      <w:bookmarkEnd w:id="25"/>
      <w:bookmarkEnd w:id="26"/>
    </w:p>
    <w:p w14:paraId="7AA07B83" w14:textId="4BB001A8" w:rsidR="007C47A5" w:rsidRDefault="000A5A54">
      <w:pPr>
        <w:pStyle w:val="BodyText"/>
      </w:pPr>
      <w:r w:rsidRPr="000A5A54">
        <w:rPr>
          <w:b/>
          <w:bCs/>
        </w:rPr>
        <w:t xml:space="preserve">20120232 </w:t>
      </w:r>
      <w:r w:rsidR="005B2AFE">
        <w:rPr>
          <w:b/>
          <w:bCs/>
        </w:rPr>
        <w:t>– Vo Duy Truong</w:t>
      </w:r>
      <w:r w:rsidR="005F3D66" w:rsidRPr="000A5A54">
        <w:rPr>
          <w:b/>
          <w:bCs/>
        </w:rPr>
        <w:t>,</w:t>
      </w:r>
      <w:r w:rsidR="005F3D66">
        <w:t xml:space="preserve"> </w:t>
      </w:r>
      <w:r w:rsidR="005F3D66" w:rsidRPr="007745E3">
        <w:rPr>
          <w:i/>
          <w:iCs/>
        </w:rPr>
        <w:t xml:space="preserve">project manager, developer, </w:t>
      </w:r>
      <w:r w:rsidR="00A0730D" w:rsidRPr="007745E3">
        <w:rPr>
          <w:i/>
          <w:iCs/>
        </w:rPr>
        <w:t>designer</w:t>
      </w:r>
    </w:p>
    <w:p w14:paraId="55002A60" w14:textId="318DAD79" w:rsidR="005F3D66" w:rsidRDefault="000A5A54">
      <w:pPr>
        <w:pStyle w:val="BodyText"/>
      </w:pPr>
      <w:r w:rsidRPr="000A5A54">
        <w:rPr>
          <w:b/>
          <w:bCs/>
        </w:rPr>
        <w:t xml:space="preserve">20120175 </w:t>
      </w:r>
      <w:r w:rsidR="005B2AFE">
        <w:rPr>
          <w:b/>
          <w:bCs/>
        </w:rPr>
        <w:t>–</w:t>
      </w:r>
      <w:r w:rsidRPr="000A5A54">
        <w:rPr>
          <w:b/>
          <w:bCs/>
        </w:rPr>
        <w:t xml:space="preserve"> </w:t>
      </w:r>
      <w:r w:rsidR="005B2AFE">
        <w:rPr>
          <w:b/>
          <w:bCs/>
        </w:rPr>
        <w:t>Le Thai Nhu Quynh</w:t>
      </w:r>
      <w:r w:rsidR="00A0730D" w:rsidRPr="000A5A54">
        <w:rPr>
          <w:b/>
          <w:bCs/>
        </w:rPr>
        <w:t>,</w:t>
      </w:r>
      <w:r w:rsidR="00A0730D">
        <w:t xml:space="preserve"> </w:t>
      </w:r>
      <w:r w:rsidR="00A0730D" w:rsidRPr="007745E3">
        <w:rPr>
          <w:i/>
          <w:iCs/>
        </w:rPr>
        <w:t>developer, tester, designer</w:t>
      </w:r>
    </w:p>
    <w:p w14:paraId="7DEB07D2" w14:textId="15685A47" w:rsidR="005F3D66" w:rsidRDefault="000A5A54">
      <w:pPr>
        <w:pStyle w:val="BodyText"/>
      </w:pPr>
      <w:r w:rsidRPr="000A5A54">
        <w:rPr>
          <w:b/>
          <w:bCs/>
        </w:rPr>
        <w:t xml:space="preserve">20120215 </w:t>
      </w:r>
      <w:r w:rsidR="005B2AFE">
        <w:rPr>
          <w:b/>
          <w:bCs/>
        </w:rPr>
        <w:t>–</w:t>
      </w:r>
      <w:r w:rsidRPr="000A5A54">
        <w:rPr>
          <w:b/>
          <w:bCs/>
        </w:rPr>
        <w:t xml:space="preserve"> </w:t>
      </w:r>
      <w:r w:rsidR="005B2AFE">
        <w:rPr>
          <w:b/>
          <w:bCs/>
        </w:rPr>
        <w:t>Tran Minh Toan</w:t>
      </w:r>
      <w:r w:rsidR="00A0730D" w:rsidRPr="000A5A54">
        <w:rPr>
          <w:b/>
          <w:bCs/>
        </w:rPr>
        <w:t>,</w:t>
      </w:r>
      <w:r w:rsidR="00A0730D">
        <w:t xml:space="preserve"> </w:t>
      </w:r>
      <w:r w:rsidR="00A0730D" w:rsidRPr="007745E3">
        <w:rPr>
          <w:i/>
          <w:iCs/>
        </w:rPr>
        <w:t>developer, designer</w:t>
      </w:r>
    </w:p>
    <w:p w14:paraId="741432C6" w14:textId="26A2A6EF" w:rsidR="005F3D66" w:rsidRDefault="000A5A54">
      <w:pPr>
        <w:pStyle w:val="BodyText"/>
      </w:pPr>
      <w:r w:rsidRPr="000A5A54">
        <w:rPr>
          <w:b/>
          <w:bCs/>
        </w:rPr>
        <w:t xml:space="preserve">20120382 </w:t>
      </w:r>
      <w:r w:rsidR="005B2AFE">
        <w:rPr>
          <w:b/>
          <w:bCs/>
        </w:rPr>
        <w:t>–</w:t>
      </w:r>
      <w:r w:rsidRPr="000A5A54">
        <w:rPr>
          <w:b/>
          <w:bCs/>
        </w:rPr>
        <w:t xml:space="preserve"> </w:t>
      </w:r>
      <w:r w:rsidR="005B2AFE">
        <w:rPr>
          <w:b/>
          <w:bCs/>
        </w:rPr>
        <w:t>Hoang Thu Thuy</w:t>
      </w:r>
      <w:r w:rsidR="00A0730D" w:rsidRPr="000A5A54">
        <w:rPr>
          <w:b/>
          <w:bCs/>
        </w:rPr>
        <w:t>,</w:t>
      </w:r>
      <w:r w:rsidR="00A0730D">
        <w:t xml:space="preserve"> </w:t>
      </w:r>
      <w:r w:rsidR="00A0730D" w:rsidRPr="007745E3">
        <w:rPr>
          <w:i/>
          <w:iCs/>
        </w:rPr>
        <w:t>developer, business analyst</w:t>
      </w:r>
    </w:p>
    <w:p w14:paraId="16D4A017" w14:textId="727F96EB" w:rsidR="005F3D66" w:rsidRDefault="000A5A54">
      <w:pPr>
        <w:pStyle w:val="BodyText"/>
      </w:pPr>
      <w:r w:rsidRPr="000A5A54">
        <w:rPr>
          <w:b/>
          <w:bCs/>
        </w:rPr>
        <w:t xml:space="preserve">20120188 </w:t>
      </w:r>
      <w:r w:rsidR="005B2AFE">
        <w:rPr>
          <w:b/>
          <w:bCs/>
        </w:rPr>
        <w:t>–</w:t>
      </w:r>
      <w:r w:rsidRPr="000A5A54">
        <w:rPr>
          <w:b/>
          <w:bCs/>
        </w:rPr>
        <w:t xml:space="preserve"> </w:t>
      </w:r>
      <w:r w:rsidR="005B2AFE">
        <w:rPr>
          <w:b/>
          <w:bCs/>
        </w:rPr>
        <w:t>Le Tran Thien Thang</w:t>
      </w:r>
      <w:r w:rsidR="002F743E" w:rsidRPr="000A5A54">
        <w:rPr>
          <w:b/>
          <w:bCs/>
        </w:rPr>
        <w:t>,</w:t>
      </w:r>
      <w:r w:rsidR="002F743E">
        <w:t xml:space="preserve"> </w:t>
      </w:r>
      <w:r w:rsidR="002F743E" w:rsidRPr="007745E3">
        <w:rPr>
          <w:i/>
          <w:iCs/>
        </w:rPr>
        <w:t>developer, designer</w:t>
      </w: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18053728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18053729"/>
      <w:r>
        <w:t>Project Estimates</w:t>
      </w:r>
      <w:bookmarkEnd w:id="30"/>
      <w:bookmarkEnd w:id="31"/>
      <w:bookmarkEnd w:id="32"/>
    </w:p>
    <w:p w14:paraId="4F9890DF" w14:textId="0ABC83A4" w:rsidR="00056EBB" w:rsidRDefault="00056EBB" w:rsidP="00DE07BE">
      <w:pPr>
        <w:ind w:left="720"/>
        <w:rPr>
          <w:rFonts w:ascii="Segoe UI" w:hAnsi="Segoe UI" w:cs="Segoe UI"/>
          <w:sz w:val="18"/>
          <w:szCs w:val="18"/>
        </w:rPr>
      </w:pPr>
      <w:bookmarkStart w:id="33" w:name="_Toc524312843"/>
      <w:bookmarkStart w:id="34" w:name="_Toc307271024"/>
      <w:bookmarkStart w:id="35" w:name="_Toc118053730"/>
      <w:r>
        <w:rPr>
          <w:rStyle w:val="normaltextrun"/>
          <w:lang w:val="vi-VN"/>
        </w:rPr>
        <w:t xml:space="preserve">This project is figured out to be done in </w:t>
      </w:r>
      <w:r>
        <w:rPr>
          <w:rStyle w:val="normaltextrun"/>
        </w:rPr>
        <w:t>1</w:t>
      </w:r>
      <w:r w:rsidR="007B1E4E">
        <w:rPr>
          <w:rStyle w:val="normaltextrun"/>
        </w:rPr>
        <w:t>2</w:t>
      </w:r>
      <w:r>
        <w:rPr>
          <w:rStyle w:val="normaltextrun"/>
        </w:rPr>
        <w:t xml:space="preserve"> weeks</w:t>
      </w:r>
      <w:r>
        <w:rPr>
          <w:rStyle w:val="normaltextrun"/>
          <w:lang w:val="vi-VN"/>
        </w:rPr>
        <w:t xml:space="preserve"> due to the calculation of estimated cost </w:t>
      </w:r>
      <w:r>
        <w:rPr>
          <w:rStyle w:val="normaltextrun"/>
          <w:i/>
          <w:iCs/>
          <w:lang w:val="vi-VN"/>
        </w:rPr>
        <w:t>(based on the result of our team’s discussion)</w:t>
      </w:r>
      <w:r>
        <w:rPr>
          <w:rStyle w:val="normaltextrun"/>
          <w:lang w:val="vi-VN"/>
        </w:rPr>
        <w:t>:</w:t>
      </w:r>
      <w:r>
        <w:rPr>
          <w:rStyle w:val="eop"/>
        </w:rPr>
        <w:t> </w:t>
      </w:r>
    </w:p>
    <w:p w14:paraId="2AFA8D22" w14:textId="77777777" w:rsidR="00056EBB" w:rsidRPr="00DE07BE" w:rsidRDefault="00056EBB" w:rsidP="00DE07BE">
      <w:pPr>
        <w:pStyle w:val="ListParagraph"/>
        <w:numPr>
          <w:ilvl w:val="0"/>
          <w:numId w:val="15"/>
        </w:numPr>
        <w:ind w:left="1080"/>
        <w:rPr>
          <w:sz w:val="22"/>
          <w:szCs w:val="22"/>
        </w:rPr>
      </w:pPr>
      <w:r w:rsidRPr="00DE07BE">
        <w:rPr>
          <w:rStyle w:val="normaltextrun"/>
          <w:lang w:val="vi-VN"/>
        </w:rPr>
        <w:t>Estimated coding time: 133.4 hours </w:t>
      </w:r>
      <w:r>
        <w:rPr>
          <w:rStyle w:val="eop"/>
        </w:rPr>
        <w:t> </w:t>
      </w:r>
    </w:p>
    <w:p w14:paraId="69052E2F" w14:textId="77777777" w:rsidR="00056EBB" w:rsidRPr="00DE07BE" w:rsidRDefault="00056EBB" w:rsidP="00DE07BE">
      <w:pPr>
        <w:pStyle w:val="ListParagraph"/>
        <w:numPr>
          <w:ilvl w:val="0"/>
          <w:numId w:val="15"/>
        </w:numPr>
        <w:ind w:left="1080"/>
        <w:rPr>
          <w:sz w:val="22"/>
          <w:szCs w:val="22"/>
        </w:rPr>
      </w:pPr>
      <w:r w:rsidRPr="00DE07BE">
        <w:rPr>
          <w:rStyle w:val="normaltextrun"/>
          <w:lang w:val="vi-VN"/>
        </w:rPr>
        <w:t>Estimated total cost: 333.5 hours</w:t>
      </w:r>
      <w:r>
        <w:rPr>
          <w:rStyle w:val="eop"/>
        </w:rPr>
        <w:t> </w:t>
      </w:r>
    </w:p>
    <w:p w14:paraId="05562EFA" w14:textId="58B24730" w:rsidR="00056EBB" w:rsidRPr="00DE07BE" w:rsidRDefault="00056EBB" w:rsidP="00DE07BE">
      <w:pPr>
        <w:pStyle w:val="ListParagraph"/>
        <w:numPr>
          <w:ilvl w:val="0"/>
          <w:numId w:val="15"/>
        </w:numPr>
        <w:ind w:left="1080"/>
        <w:rPr>
          <w:sz w:val="22"/>
          <w:szCs w:val="22"/>
        </w:rPr>
      </w:pPr>
      <w:r w:rsidRPr="00DE07BE">
        <w:rPr>
          <w:rStyle w:val="normaltextrun"/>
          <w:lang w:val="vi-VN"/>
        </w:rPr>
        <w:t xml:space="preserve">Estimated number of staffs working in </w:t>
      </w:r>
      <w:r>
        <w:rPr>
          <w:rStyle w:val="normaltextrun"/>
        </w:rPr>
        <w:t>1</w:t>
      </w:r>
      <w:r w:rsidR="007B1E4E">
        <w:rPr>
          <w:rStyle w:val="normaltextrun"/>
        </w:rPr>
        <w:t>2</w:t>
      </w:r>
      <w:r w:rsidRPr="00DE07BE">
        <w:rPr>
          <w:rStyle w:val="normaltextrun"/>
          <w:lang w:val="vi-VN"/>
        </w:rPr>
        <w:t xml:space="preserve"> weeks </w:t>
      </w:r>
      <w:r>
        <w:rPr>
          <w:rStyle w:val="normaltextrun"/>
        </w:rPr>
        <w:t>(6</w:t>
      </w:r>
      <w:r w:rsidRPr="00DE07BE">
        <w:rPr>
          <w:rStyle w:val="normaltextrun"/>
          <w:lang w:val="vi-VN"/>
        </w:rPr>
        <w:t>.5 hours for each week): 5 staffs</w:t>
      </w:r>
      <w:r>
        <w:rPr>
          <w:rStyle w:val="eop"/>
        </w:rPr>
        <w:t> </w:t>
      </w:r>
    </w:p>
    <w:p w14:paraId="5654E3AB" w14:textId="77777777" w:rsidR="00056EBB" w:rsidRDefault="00056EBB" w:rsidP="00DE07BE">
      <w:pPr>
        <w:ind w:left="720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vi-VN"/>
        </w:rPr>
        <w:t>If the project has any changes, the re-estimation will occur.</w:t>
      </w:r>
      <w:r>
        <w:rPr>
          <w:rStyle w:val="eop"/>
        </w:rPr>
        <w:t> </w:t>
      </w:r>
    </w:p>
    <w:p w14:paraId="18D86EEF" w14:textId="77777777" w:rsidR="007C47A5" w:rsidRDefault="007C47A5">
      <w:pPr>
        <w:pStyle w:val="Heading2"/>
      </w:pPr>
      <w:r>
        <w:t>Project Plan</w:t>
      </w:r>
      <w:bookmarkEnd w:id="33"/>
      <w:bookmarkEnd w:id="34"/>
      <w:bookmarkEnd w:id="35"/>
    </w:p>
    <w:p w14:paraId="0D3824DB" w14:textId="77777777" w:rsidR="007C47A5" w:rsidRDefault="007C47A5">
      <w:pPr>
        <w:pStyle w:val="Heading3"/>
      </w:pPr>
      <w:bookmarkStart w:id="36" w:name="_Toc524312844"/>
      <w:bookmarkStart w:id="37" w:name="_Toc307271025"/>
      <w:bookmarkStart w:id="38" w:name="_Toc118053731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6438E4B6" w14:textId="77777777" w:rsidR="00497D63" w:rsidRDefault="00497D63" w:rsidP="00DE07BE">
      <w:pPr>
        <w:ind w:left="720"/>
        <w:rPr>
          <w:i/>
          <w:iCs/>
        </w:rPr>
      </w:pPr>
      <w:bookmarkStart w:id="39" w:name="_Toc524312846"/>
      <w:bookmarkStart w:id="40" w:name="_Toc307271027"/>
      <w:bookmarkStart w:id="41" w:name="_Toc118053732"/>
      <w:r>
        <w:rPr>
          <w:lang w:val="vi-VN"/>
        </w:rPr>
        <w:t>This</w:t>
      </w:r>
      <w:r>
        <w:t xml:space="preserve"> project has 3 phases (Inception, Elaboration, Construction) and 6 iterations (1-2 weeks for each iteration).</w:t>
      </w:r>
    </w:p>
    <w:p w14:paraId="75AB0CFB" w14:textId="77777777" w:rsidR="00497D63" w:rsidRPr="00DE07BE" w:rsidRDefault="00497D63" w:rsidP="00DE07BE">
      <w:pPr>
        <w:pStyle w:val="ListParagraph"/>
        <w:numPr>
          <w:ilvl w:val="0"/>
          <w:numId w:val="16"/>
        </w:numPr>
        <w:ind w:left="1080"/>
        <w:rPr>
          <w:i/>
          <w:iCs/>
        </w:rPr>
      </w:pPr>
      <w:r w:rsidRPr="00C97D7F">
        <w:rPr>
          <w:b/>
          <w:bCs/>
        </w:rPr>
        <w:t>Inception (13/10/2022 – 20/10/2022):</w:t>
      </w:r>
      <w:r>
        <w:t xml:space="preserve"> </w:t>
      </w:r>
      <w:r w:rsidRPr="00C74BB7">
        <w:t>prepare basis for the project, including preparation of business case, establishing project scope, outlining key requirements, and possible architecture</w:t>
      </w:r>
      <w:r>
        <w:t>.</w:t>
      </w:r>
    </w:p>
    <w:p w14:paraId="3E1DE47B" w14:textId="77777777" w:rsidR="00497D63" w:rsidRPr="00DE07BE" w:rsidRDefault="00497D63" w:rsidP="00DE07BE">
      <w:pPr>
        <w:pStyle w:val="ListParagraph"/>
        <w:numPr>
          <w:ilvl w:val="0"/>
          <w:numId w:val="16"/>
        </w:numPr>
        <w:ind w:left="1080"/>
        <w:rPr>
          <w:i/>
          <w:iCs/>
        </w:rPr>
      </w:pPr>
      <w:r w:rsidRPr="00C97D7F">
        <w:rPr>
          <w:b/>
          <w:bCs/>
        </w:rPr>
        <w:t>Elaboration (21/11-/2022 – 2/11/2022):</w:t>
      </w:r>
      <w:r>
        <w:t xml:space="preserve"> </w:t>
      </w:r>
      <w:r w:rsidRPr="00C74BB7">
        <w:t>during this phase the project team is expected to capture a majority of system’s requirements to</w:t>
      </w:r>
      <w:r>
        <w:t xml:space="preserve"> </w:t>
      </w:r>
      <w:r w:rsidRPr="00C74BB7">
        <w:t xml:space="preserve">identify risks, and development of initial project plan—schedule </w:t>
      </w:r>
      <w:r w:rsidRPr="00C74BB7">
        <w:lastRenderedPageBreak/>
        <w:t xml:space="preserve">with main milestones and cost estimates. </w:t>
      </w:r>
    </w:p>
    <w:p w14:paraId="1BD320B9" w14:textId="77777777" w:rsidR="00497D63" w:rsidRPr="00DE07BE" w:rsidRDefault="00497D63" w:rsidP="00DE07BE">
      <w:pPr>
        <w:pStyle w:val="ListParagraph"/>
        <w:numPr>
          <w:ilvl w:val="0"/>
          <w:numId w:val="16"/>
        </w:numPr>
        <w:ind w:left="1080"/>
        <w:rPr>
          <w:i/>
          <w:iCs/>
        </w:rPr>
      </w:pPr>
      <w:r w:rsidRPr="00C97D7F">
        <w:rPr>
          <w:b/>
          <w:bCs/>
        </w:rPr>
        <w:t>Construction (2/11/2022 – 28/12/2022):</w:t>
      </w:r>
      <w:r>
        <w:t xml:space="preserve"> Coding, </w:t>
      </w:r>
      <w:r w:rsidRPr="00AB44E0">
        <w:t>finaliz</w:t>
      </w:r>
      <w:r>
        <w:t>ing</w:t>
      </w:r>
      <w:r w:rsidRPr="00AB44E0">
        <w:t xml:space="preserve"> and refin</w:t>
      </w:r>
      <w:r>
        <w:t xml:space="preserve">ing the system. </w:t>
      </w:r>
      <w:r w:rsidRPr="00AB44E0">
        <w:t>T</w:t>
      </w:r>
      <w:r>
        <w:t xml:space="preserve">his </w:t>
      </w:r>
      <w:r w:rsidRPr="00AB44E0">
        <w:t>phase is divided into</w:t>
      </w:r>
      <w:r>
        <w:t xml:space="preserve"> 6</w:t>
      </w:r>
      <w:r w:rsidRPr="00AB44E0">
        <w:t xml:space="preserve"> iterations, for each iteration to result in an executable release of the system. The final iteration of construction phase releases fully completed system</w:t>
      </w:r>
      <w:r>
        <w:t>.</w:t>
      </w:r>
    </w:p>
    <w:p w14:paraId="300F0FB5" w14:textId="77777777" w:rsidR="007C47A5" w:rsidRDefault="007C47A5">
      <w:pPr>
        <w:pStyle w:val="Heading3"/>
      </w:pPr>
      <w:r>
        <w:t>Releases</w:t>
      </w:r>
      <w:bookmarkEnd w:id="39"/>
      <w:bookmarkEnd w:id="40"/>
      <w:bookmarkEnd w:id="41"/>
    </w:p>
    <w:p w14:paraId="69E82EC6" w14:textId="77777777" w:rsidR="009F5FE0" w:rsidRDefault="009F5FE0" w:rsidP="009F5FE0">
      <w:pPr>
        <w:pStyle w:val="infoblue0"/>
        <w:rPr>
          <w:i w:val="0"/>
          <w:iCs w:val="0"/>
          <w:color w:val="000000" w:themeColor="text1"/>
        </w:rPr>
      </w:pPr>
      <w:bookmarkStart w:id="42" w:name="_Toc524312847"/>
      <w:bookmarkStart w:id="43" w:name="_Toc307271028"/>
      <w:bookmarkStart w:id="44" w:name="_Toc118053733"/>
      <w:r>
        <w:rPr>
          <w:i w:val="0"/>
          <w:iCs w:val="0"/>
          <w:color w:val="000000" w:themeColor="text1"/>
          <w:lang w:val="vi-VN"/>
        </w:rPr>
        <w:t>This project is</w:t>
      </w:r>
      <w:r>
        <w:rPr>
          <w:i w:val="0"/>
          <w:iCs w:val="0"/>
          <w:color w:val="000000" w:themeColor="text1"/>
        </w:rPr>
        <w:t xml:space="preserve"> expected to have 6 versions.</w:t>
      </w:r>
    </w:p>
    <w:p w14:paraId="0B575313" w14:textId="77777777" w:rsidR="009F5FE0" w:rsidRPr="005D5871" w:rsidRDefault="009F5FE0" w:rsidP="009F5FE0">
      <w:pPr>
        <w:pStyle w:val="infoblue0"/>
        <w:rPr>
          <w:i w:val="0"/>
          <w:iCs w:val="0"/>
          <w:color w:val="000000" w:themeColor="text1"/>
          <w:lang w:val="vi-VN"/>
        </w:rPr>
      </w:pPr>
      <w:r w:rsidRPr="005D5871">
        <w:rPr>
          <w:i w:val="0"/>
          <w:iCs w:val="0"/>
          <w:color w:val="000000" w:themeColor="text1"/>
          <w:lang w:val="vi-VN"/>
        </w:rPr>
        <w:t>Each specific version created will be added to the report</w:t>
      </w:r>
      <w:r>
        <w:rPr>
          <w:i w:val="0"/>
          <w:iCs w:val="0"/>
          <w:color w:val="000000" w:themeColor="text1"/>
          <w:lang w:val="vi-VN"/>
        </w:rPr>
        <w:t xml:space="preserve"> after completed sprint.</w:t>
      </w:r>
    </w:p>
    <w:p w14:paraId="724597BC" w14:textId="2B6613C4" w:rsidR="007C47A5" w:rsidRDefault="007C47A5">
      <w:pPr>
        <w:pStyle w:val="Heading3"/>
      </w:pPr>
      <w:r>
        <w:t>Project Schedule</w:t>
      </w:r>
      <w:bookmarkEnd w:id="42"/>
      <w:bookmarkEnd w:id="43"/>
      <w:bookmarkEnd w:id="44"/>
    </w:p>
    <w:p w14:paraId="0611000D" w14:textId="6F99E5E6" w:rsidR="009F5FE0" w:rsidRDefault="009F5FE0" w:rsidP="009F5FE0">
      <w:pPr>
        <w:ind w:left="720"/>
      </w:pPr>
      <w:r>
        <w:rPr>
          <w:i/>
          <w:iCs/>
          <w:noProof/>
        </w:rPr>
        <w:drawing>
          <wp:inline distT="0" distB="0" distL="0" distR="0" wp14:anchorId="6DB13532" wp14:editId="10EE989D">
            <wp:extent cx="5943600" cy="8636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340" w:type="dxa"/>
        <w:tblInd w:w="1510" w:type="dxa"/>
        <w:tblLook w:val="04A0" w:firstRow="1" w:lastRow="0" w:firstColumn="1" w:lastColumn="0" w:noHBand="0" w:noVBand="1"/>
      </w:tblPr>
      <w:tblGrid>
        <w:gridCol w:w="1280"/>
        <w:gridCol w:w="1680"/>
        <w:gridCol w:w="2100"/>
        <w:gridCol w:w="1280"/>
      </w:tblGrid>
      <w:tr w:rsidR="00FF3793" w:rsidRPr="00FF3793" w14:paraId="5D13A4EF" w14:textId="77777777" w:rsidTr="00FF3793">
        <w:trPr>
          <w:trHeight w:val="31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3230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 w:rsidRPr="00FF3793">
              <w:rPr>
                <w:b/>
                <w:bCs/>
                <w:color w:val="000000"/>
              </w:rPr>
              <w:t>Time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499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 w:rsidRPr="00FF3793">
              <w:rPr>
                <w:b/>
                <w:bCs/>
                <w:color w:val="000000"/>
              </w:rPr>
              <w:t>Member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B36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 w:rsidRPr="00FF3793">
              <w:rPr>
                <w:b/>
                <w:bCs/>
                <w:color w:val="000000"/>
              </w:rPr>
              <w:t>Task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E4FD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 w:rsidRPr="00FF3793">
              <w:rPr>
                <w:b/>
                <w:bCs/>
                <w:color w:val="000000"/>
              </w:rPr>
              <w:t>PA</w:t>
            </w:r>
          </w:p>
        </w:tc>
      </w:tr>
      <w:tr w:rsidR="00FF3793" w:rsidRPr="00FF3793" w14:paraId="1D5F48A9" w14:textId="77777777" w:rsidTr="00FF3793">
        <w:trPr>
          <w:trHeight w:val="3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AB5BBC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1F41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All members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FEE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D39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PA0</w:t>
            </w:r>
          </w:p>
        </w:tc>
      </w:tr>
      <w:tr w:rsidR="00FF3793" w:rsidRPr="00FF3793" w14:paraId="0227300A" w14:textId="77777777" w:rsidTr="00FF3793">
        <w:trPr>
          <w:trHeight w:val="3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381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82C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DD98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C6C5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FF3793" w:rsidRPr="00FF3793" w14:paraId="1F246745" w14:textId="77777777" w:rsidTr="00FF3793">
        <w:trPr>
          <w:trHeight w:val="3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46A932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F66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All members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462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0855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PA1</w:t>
            </w:r>
          </w:p>
        </w:tc>
      </w:tr>
      <w:tr w:rsidR="00FF3793" w:rsidRPr="00FF3793" w14:paraId="533C97C8" w14:textId="77777777" w:rsidTr="00FF3793">
        <w:trPr>
          <w:trHeight w:val="3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72FE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A6B92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65B9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786D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FF3793" w:rsidRPr="00FF3793" w14:paraId="2F289F32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697B79C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C15A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5FD4" w14:textId="011E4616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Sign </w:t>
            </w:r>
            <w:r w:rsidR="00A967F6">
              <w:rPr>
                <w:color w:val="000000"/>
              </w:rPr>
              <w:t>up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227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PA2</w:t>
            </w:r>
          </w:p>
        </w:tc>
      </w:tr>
      <w:tr w:rsidR="00FF3793" w:rsidRPr="00FF3793" w14:paraId="48CF4805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1FF3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7E81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CA71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Edit profile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3800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1B26595B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B07F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D951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E8D2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Delete account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8572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01F4BAD8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C3F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8E4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38CD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Sign in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BF6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768BCDFC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9257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CAF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D29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Design database schema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57FA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5BBAA5DA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6A3748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7A3F1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25DA" w14:textId="402E6E9A" w:rsidR="00FF3793" w:rsidRPr="00FF3793" w:rsidRDefault="007A57E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Add camera, allow user to w</w:t>
            </w:r>
            <w:r w:rsidR="00FF3793" w:rsidRPr="00FF3793">
              <w:rPr>
                <w:color w:val="000000"/>
              </w:rPr>
              <w:t>atch, post video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D2BE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7F76D65F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98C7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824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8C40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3E6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2DF0DFE7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AFC84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0D1F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4ECE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081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0A95F98D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655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1B23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DC78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976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20270583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535D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F90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ED4F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EE4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6DE4E54F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40B3A8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E88C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E960" w14:textId="7E225EFA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React a video</w:t>
            </w:r>
            <w:r w:rsidR="001F3F31">
              <w:rPr>
                <w:color w:val="000000"/>
              </w:rPr>
              <w:t>, design UI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C94A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PA3</w:t>
            </w:r>
          </w:p>
        </w:tc>
      </w:tr>
      <w:tr w:rsidR="00FF3793" w:rsidRPr="00FF3793" w14:paraId="510E2D2E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083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7A2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D3AE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9148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087947CE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162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B05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B47A9" w14:textId="54FE023B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Follow/unfollow</w:t>
            </w:r>
            <w:r w:rsidR="001F3F31">
              <w:rPr>
                <w:color w:val="000000"/>
              </w:rPr>
              <w:t>, design UI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E58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60EC5F7D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5752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A215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C970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07DF1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32277EB5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2F8D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18B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7B1E" w14:textId="10C8581F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Sign out</w:t>
            </w:r>
            <w:r w:rsidR="001F3F31">
              <w:rPr>
                <w:color w:val="000000"/>
              </w:rPr>
              <w:t>, design UI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23E9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5CA6824" w14:textId="6109F861" w:rsidR="00FF3793" w:rsidRDefault="00FF3793"/>
    <w:p w14:paraId="568A9022" w14:textId="77777777" w:rsidR="00FF3793" w:rsidRDefault="00FF3793"/>
    <w:tbl>
      <w:tblPr>
        <w:tblW w:w="6340" w:type="dxa"/>
        <w:tblInd w:w="1510" w:type="dxa"/>
        <w:tblLook w:val="04A0" w:firstRow="1" w:lastRow="0" w:firstColumn="1" w:lastColumn="0" w:noHBand="0" w:noVBand="1"/>
      </w:tblPr>
      <w:tblGrid>
        <w:gridCol w:w="1280"/>
        <w:gridCol w:w="1680"/>
        <w:gridCol w:w="2100"/>
        <w:gridCol w:w="1280"/>
      </w:tblGrid>
      <w:tr w:rsidR="00FF3793" w:rsidRPr="00FF3793" w14:paraId="5E1073A6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034B029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lastRenderedPageBreak/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D68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FDBE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Block/Unblock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2FDF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PA4</w:t>
            </w:r>
          </w:p>
        </w:tc>
      </w:tr>
      <w:tr w:rsidR="00FF3793" w:rsidRPr="00FF3793" w14:paraId="6F60581D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87E3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EE79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E1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DB92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4D82661A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35E9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22B5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4549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B897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07709B4E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C6FE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C60E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E15F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Download video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1F4FE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2A91A8C2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A98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374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37BF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08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74141949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03D72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6B67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4602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Post, react, reply, delete comment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6A4F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3793">
              <w:rPr>
                <w:rFonts w:ascii="Calibri" w:hAnsi="Calibri" w:cs="Calibri"/>
                <w:color w:val="000000"/>
                <w:sz w:val="24"/>
                <w:szCs w:val="24"/>
              </w:rPr>
              <w:t>PA5</w:t>
            </w:r>
          </w:p>
        </w:tc>
      </w:tr>
      <w:tr w:rsidR="00FF3793" w:rsidRPr="00FF3793" w14:paraId="41A6537F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F563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B82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53D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FDE7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4A9C9E09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FB0B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888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3B80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72D8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397D567A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A9BD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BC23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439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A629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490CE042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493C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3E23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BF87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465A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670E0E96" w14:textId="77777777" w:rsidTr="00FF3793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041DA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ECDB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 xml:space="preserve">Trường 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6F30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Allow others to download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7847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5DDE2284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85AF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4158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Quỳnh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C4B5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9116C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3771C204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0A54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1354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Toàn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5D0C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85E6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09AA9A66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D7DD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0CE8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Thắng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EF08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Search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DC14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F3793" w:rsidRPr="00FF3793" w14:paraId="4723B438" w14:textId="77777777" w:rsidTr="00FF3793">
        <w:trPr>
          <w:trHeight w:val="31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F832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7866" w14:textId="77777777" w:rsidR="00FF3793" w:rsidRPr="00FF3793" w:rsidRDefault="00FF3793" w:rsidP="00FF3793">
            <w:pPr>
              <w:widowControl/>
              <w:spacing w:before="0" w:after="0" w:line="240" w:lineRule="auto"/>
              <w:jc w:val="center"/>
              <w:rPr>
                <w:color w:val="000000"/>
              </w:rPr>
            </w:pPr>
            <w:r w:rsidRPr="00FF3793">
              <w:rPr>
                <w:color w:val="000000"/>
              </w:rPr>
              <w:t>Thủy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99A0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6E49" w14:textId="77777777" w:rsidR="00FF3793" w:rsidRPr="00FF3793" w:rsidRDefault="00FF3793" w:rsidP="00FF3793">
            <w:pPr>
              <w:widowControl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E159D5D" w14:textId="323EA171" w:rsidR="009F5FE0" w:rsidRPr="009F5FE0" w:rsidRDefault="009F5FE0" w:rsidP="009F5FE0">
      <w:pPr>
        <w:ind w:left="72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18053734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18053735"/>
      <w:r w:rsidRPr="00F761F6">
        <w:t>Reporting</w:t>
      </w:r>
      <w:bookmarkEnd w:id="69"/>
      <w:bookmarkEnd w:id="70"/>
      <w:bookmarkEnd w:id="71"/>
    </w:p>
    <w:p w14:paraId="0AE66CCF" w14:textId="77777777" w:rsidR="00E939BD" w:rsidRDefault="00E939BD" w:rsidP="00E939BD">
      <w:pPr>
        <w:pStyle w:val="infoblue0"/>
        <w:rPr>
          <w:i w:val="0"/>
          <w:iCs w:val="0"/>
          <w:color w:val="auto"/>
        </w:rPr>
      </w:pPr>
      <w:bookmarkStart w:id="72" w:name="_Toc307271033"/>
      <w:bookmarkStart w:id="73" w:name="_Toc118053736"/>
      <w:bookmarkStart w:id="74" w:name="_Toc447095915"/>
      <w:r w:rsidRPr="0077051E">
        <w:rPr>
          <w:i w:val="0"/>
          <w:iCs w:val="0"/>
          <w:color w:val="auto"/>
        </w:rPr>
        <w:t xml:space="preserve">Meetings with their frequency and agenda items are described below which are used to </w:t>
      </w:r>
      <w:r>
        <w:rPr>
          <w:i w:val="0"/>
          <w:iCs w:val="0"/>
          <w:color w:val="auto"/>
        </w:rPr>
        <w:t>report</w:t>
      </w:r>
      <w:r>
        <w:rPr>
          <w:i w:val="0"/>
          <w:iCs w:val="0"/>
          <w:color w:val="auto"/>
          <w:lang w:val="vi-VN"/>
        </w:rPr>
        <w:t xml:space="preserve"> </w:t>
      </w:r>
      <w:r w:rsidRPr="0077051E">
        <w:rPr>
          <w:i w:val="0"/>
          <w:iCs w:val="0"/>
          <w:color w:val="auto"/>
        </w:rPr>
        <w:t>project</w:t>
      </w:r>
      <w:r>
        <w:rPr>
          <w:i w:val="0"/>
          <w:iCs w:val="0"/>
          <w:color w:val="auto"/>
          <w:lang w:val="vi-VN"/>
        </w:rPr>
        <w:t xml:space="preserve"> </w:t>
      </w:r>
      <w:r w:rsidRPr="0077051E">
        <w:rPr>
          <w:i w:val="0"/>
          <w:iCs w:val="0"/>
          <w:color w:val="auto"/>
          <w:lang w:val="vi-VN"/>
        </w:rPr>
        <w:t>status</w:t>
      </w:r>
      <w:r w:rsidRPr="0077051E">
        <w:rPr>
          <w:i w:val="0"/>
          <w:iCs w:val="0"/>
          <w:color w:val="auto"/>
        </w:rPr>
        <w:t>.</w:t>
      </w:r>
    </w:p>
    <w:p w14:paraId="44E8F978" w14:textId="77777777" w:rsidR="00E939BD" w:rsidRPr="0077051E" w:rsidRDefault="00E939BD" w:rsidP="00E939BD">
      <w:pPr>
        <w:pStyle w:val="infoblue0"/>
        <w:rPr>
          <w:color w:val="auto"/>
          <w:lang w:val="vi-VN"/>
        </w:rPr>
      </w:pPr>
      <w:r w:rsidRPr="0077051E">
        <w:rPr>
          <w:color w:val="auto"/>
        </w:rPr>
        <w:t>Weekly meeting</w:t>
      </w:r>
      <w:r w:rsidRPr="0077051E">
        <w:rPr>
          <w:color w:val="auto"/>
          <w:lang w:val="vi-VN"/>
        </w:rPr>
        <w:t>:</w:t>
      </w:r>
    </w:p>
    <w:p w14:paraId="38B75A3E" w14:textId="77777777" w:rsidR="00E939BD" w:rsidRDefault="00E939BD" w:rsidP="00E939BD">
      <w:pPr>
        <w:pStyle w:val="infoblue0"/>
        <w:numPr>
          <w:ilvl w:val="0"/>
          <w:numId w:val="17"/>
        </w:numPr>
        <w:spacing w:before="0"/>
        <w:ind w:left="1080"/>
        <w:rPr>
          <w:i w:val="0"/>
          <w:iCs w:val="0"/>
          <w:color w:val="auto"/>
        </w:rPr>
      </w:pPr>
      <w:r w:rsidRPr="0077051E">
        <w:rPr>
          <w:i w:val="0"/>
          <w:iCs w:val="0"/>
          <w:color w:val="auto"/>
        </w:rPr>
        <w:t>Communicate project progress and problems</w:t>
      </w:r>
    </w:p>
    <w:p w14:paraId="6D0DDAB5" w14:textId="77777777" w:rsidR="00E939BD" w:rsidRDefault="00E939BD" w:rsidP="00E939BD">
      <w:pPr>
        <w:pStyle w:val="infoblue0"/>
        <w:numPr>
          <w:ilvl w:val="0"/>
          <w:numId w:val="17"/>
        </w:numPr>
        <w:spacing w:before="0"/>
        <w:ind w:left="1080"/>
        <w:rPr>
          <w:i w:val="0"/>
          <w:iCs w:val="0"/>
          <w:color w:val="auto"/>
        </w:rPr>
      </w:pPr>
      <w:r w:rsidRPr="0077051E">
        <w:rPr>
          <w:i w:val="0"/>
          <w:iCs w:val="0"/>
          <w:color w:val="auto"/>
        </w:rPr>
        <w:t>Resolve outstanding issues</w:t>
      </w:r>
    </w:p>
    <w:p w14:paraId="478C37F5" w14:textId="77777777" w:rsidR="00E939BD" w:rsidRDefault="00E939BD" w:rsidP="00E939BD">
      <w:pPr>
        <w:pStyle w:val="infoblue0"/>
        <w:numPr>
          <w:ilvl w:val="0"/>
          <w:numId w:val="17"/>
        </w:numPr>
        <w:spacing w:before="0"/>
        <w:ind w:left="1080"/>
        <w:rPr>
          <w:i w:val="0"/>
          <w:iCs w:val="0"/>
          <w:color w:val="auto"/>
        </w:rPr>
      </w:pPr>
      <w:r w:rsidRPr="00F95471">
        <w:rPr>
          <w:i w:val="0"/>
          <w:iCs w:val="0"/>
          <w:color w:val="auto"/>
        </w:rPr>
        <w:t xml:space="preserve">Update an Action </w:t>
      </w:r>
      <w:r>
        <w:rPr>
          <w:i w:val="0"/>
          <w:iCs w:val="0"/>
          <w:color w:val="auto"/>
        </w:rPr>
        <w:t>List</w:t>
      </w:r>
      <w:r>
        <w:rPr>
          <w:i w:val="0"/>
          <w:iCs w:val="0"/>
          <w:color w:val="auto"/>
          <w:lang w:val="vi-VN"/>
        </w:rPr>
        <w:t>/Backlog</w:t>
      </w:r>
      <w:r w:rsidRPr="00F95471">
        <w:rPr>
          <w:i w:val="0"/>
          <w:iCs w:val="0"/>
          <w:color w:val="auto"/>
        </w:rPr>
        <w:t xml:space="preserve"> to correct problem areas</w:t>
      </w:r>
    </w:p>
    <w:p w14:paraId="694B828D" w14:textId="77777777" w:rsidR="00E939BD" w:rsidRDefault="00E939BD" w:rsidP="00E939BD">
      <w:pPr>
        <w:pStyle w:val="infoblue0"/>
        <w:numPr>
          <w:ilvl w:val="0"/>
          <w:numId w:val="17"/>
        </w:numPr>
        <w:spacing w:before="0"/>
        <w:ind w:left="1080"/>
        <w:rPr>
          <w:i w:val="0"/>
          <w:iCs w:val="0"/>
          <w:color w:val="auto"/>
        </w:rPr>
      </w:pPr>
      <w:r w:rsidRPr="00F95471">
        <w:rPr>
          <w:i w:val="0"/>
          <w:iCs w:val="0"/>
          <w:color w:val="auto"/>
        </w:rPr>
        <w:t>Monitor risks</w:t>
      </w:r>
    </w:p>
    <w:p w14:paraId="10DC3F2E" w14:textId="77777777" w:rsidR="00E939BD" w:rsidRDefault="00E939BD" w:rsidP="00E939BD">
      <w:pPr>
        <w:pStyle w:val="infoblue0"/>
        <w:numPr>
          <w:ilvl w:val="0"/>
          <w:numId w:val="17"/>
        </w:numPr>
        <w:spacing w:before="0"/>
        <w:ind w:left="1080"/>
        <w:rPr>
          <w:i w:val="0"/>
          <w:iCs w:val="0"/>
          <w:color w:val="auto"/>
        </w:rPr>
      </w:pPr>
      <w:r w:rsidRPr="00796729">
        <w:rPr>
          <w:i w:val="0"/>
          <w:iCs w:val="0"/>
          <w:color w:val="auto"/>
        </w:rPr>
        <w:t>Disseminate the activities planned for the week</w:t>
      </w:r>
    </w:p>
    <w:p w14:paraId="6C708706" w14:textId="77777777" w:rsidR="00E939BD" w:rsidRDefault="00E939BD" w:rsidP="00E939BD">
      <w:pPr>
        <w:pStyle w:val="infoblue0"/>
        <w:rPr>
          <w:color w:val="auto"/>
          <w:lang w:val="vi-VN"/>
        </w:rPr>
      </w:pPr>
      <w:r w:rsidRPr="00024EEA">
        <w:rPr>
          <w:color w:val="auto"/>
        </w:rPr>
        <w:t>Informal chats</w:t>
      </w:r>
      <w:r>
        <w:rPr>
          <w:color w:val="auto"/>
          <w:lang w:val="vi-VN"/>
        </w:rPr>
        <w:t xml:space="preserve"> on Facebook group:</w:t>
      </w:r>
    </w:p>
    <w:p w14:paraId="33F8DDAD" w14:textId="77777777" w:rsidR="00E939BD" w:rsidRDefault="00E939BD" w:rsidP="00E939BD">
      <w:pPr>
        <w:pStyle w:val="infoblue0"/>
        <w:numPr>
          <w:ilvl w:val="0"/>
          <w:numId w:val="18"/>
        </w:numPr>
        <w:spacing w:before="0"/>
        <w:ind w:left="1080"/>
        <w:rPr>
          <w:i w:val="0"/>
          <w:iCs w:val="0"/>
          <w:color w:val="auto"/>
          <w:lang w:val="vi-VN"/>
        </w:rPr>
      </w:pPr>
      <w:r w:rsidRPr="00024EEA">
        <w:rPr>
          <w:i w:val="0"/>
          <w:iCs w:val="0"/>
          <w:color w:val="auto"/>
          <w:lang w:val="vi-VN"/>
        </w:rPr>
        <w:t>Any Blocking Issue</w:t>
      </w:r>
    </w:p>
    <w:p w14:paraId="6D5D1049" w14:textId="77777777" w:rsidR="00E939BD" w:rsidRDefault="00E939BD" w:rsidP="00E939BD">
      <w:pPr>
        <w:pStyle w:val="infoblue0"/>
        <w:numPr>
          <w:ilvl w:val="0"/>
          <w:numId w:val="18"/>
        </w:numPr>
        <w:spacing w:before="0"/>
        <w:ind w:left="1080"/>
        <w:rPr>
          <w:i w:val="0"/>
          <w:iCs w:val="0"/>
          <w:color w:val="auto"/>
          <w:lang w:val="vi-VN"/>
        </w:rPr>
      </w:pPr>
      <w:r w:rsidRPr="00024EEA">
        <w:rPr>
          <w:i w:val="0"/>
          <w:iCs w:val="0"/>
          <w:color w:val="auto"/>
          <w:lang w:val="vi-VN"/>
        </w:rPr>
        <w:t>New Risks</w:t>
      </w:r>
    </w:p>
    <w:p w14:paraId="2646A394" w14:textId="77777777" w:rsidR="00E939BD" w:rsidRDefault="00E939BD" w:rsidP="00E939BD">
      <w:pPr>
        <w:pStyle w:val="infoblue0"/>
        <w:numPr>
          <w:ilvl w:val="0"/>
          <w:numId w:val="18"/>
        </w:numPr>
        <w:spacing w:before="0"/>
        <w:ind w:left="1080"/>
        <w:rPr>
          <w:i w:val="0"/>
          <w:iCs w:val="0"/>
          <w:color w:val="auto"/>
          <w:lang w:val="vi-VN"/>
        </w:rPr>
      </w:pPr>
      <w:r w:rsidRPr="00024EEA">
        <w:rPr>
          <w:i w:val="0"/>
          <w:iCs w:val="0"/>
          <w:color w:val="auto"/>
          <w:lang w:val="vi-VN"/>
        </w:rPr>
        <w:t>Any Action to be taken</w:t>
      </w:r>
    </w:p>
    <w:p w14:paraId="7EFE1D55" w14:textId="77777777" w:rsidR="00E939BD" w:rsidRDefault="00E939BD" w:rsidP="00E939BD">
      <w:pPr>
        <w:pStyle w:val="infoblue0"/>
        <w:numPr>
          <w:ilvl w:val="0"/>
          <w:numId w:val="18"/>
        </w:numPr>
        <w:spacing w:before="0"/>
        <w:ind w:left="1080"/>
        <w:rPr>
          <w:i w:val="0"/>
          <w:iCs w:val="0"/>
          <w:color w:val="auto"/>
          <w:lang w:val="vi-VN"/>
        </w:rPr>
      </w:pPr>
      <w:r w:rsidRPr="00F95471">
        <w:rPr>
          <w:i w:val="0"/>
          <w:iCs w:val="0"/>
          <w:color w:val="auto"/>
          <w:lang w:val="vi-VN"/>
        </w:rPr>
        <w:t>Re-allocation of the Tasks</w:t>
      </w:r>
    </w:p>
    <w:p w14:paraId="75B84B66" w14:textId="77777777" w:rsidR="00E939BD" w:rsidRDefault="00E939BD" w:rsidP="00E939BD">
      <w:pPr>
        <w:pStyle w:val="infoblue0"/>
        <w:numPr>
          <w:ilvl w:val="0"/>
          <w:numId w:val="18"/>
        </w:numPr>
        <w:spacing w:before="0"/>
        <w:ind w:left="1080"/>
        <w:rPr>
          <w:i w:val="0"/>
          <w:iCs w:val="0"/>
          <w:color w:val="auto"/>
          <w:lang w:val="vi-VN"/>
        </w:rPr>
      </w:pPr>
      <w:r>
        <w:rPr>
          <w:i w:val="0"/>
          <w:iCs w:val="0"/>
          <w:color w:val="auto"/>
          <w:lang w:val="vi-VN"/>
        </w:rPr>
        <w:t>...</w:t>
      </w:r>
    </w:p>
    <w:p w14:paraId="3A317C45" w14:textId="77777777" w:rsidR="00E939BD" w:rsidRDefault="00E939BD" w:rsidP="00E939BD">
      <w:pPr>
        <w:pStyle w:val="infoblue0"/>
        <w:rPr>
          <w:color w:val="auto"/>
          <w:lang w:val="vi-VN"/>
        </w:rPr>
      </w:pPr>
      <w:r w:rsidRPr="00024EEA">
        <w:rPr>
          <w:color w:val="auto"/>
          <w:lang w:val="vi-VN"/>
        </w:rPr>
        <w:t xml:space="preserve">sprint </w:t>
      </w:r>
      <w:r>
        <w:rPr>
          <w:color w:val="auto"/>
          <w:lang w:val="vi-VN"/>
        </w:rPr>
        <w:t>meeting:</w:t>
      </w:r>
    </w:p>
    <w:p w14:paraId="1779326B" w14:textId="77777777" w:rsidR="00E939BD" w:rsidRPr="00024EEA" w:rsidRDefault="00E939BD" w:rsidP="00E939BD">
      <w:pPr>
        <w:pStyle w:val="infoblue0"/>
        <w:numPr>
          <w:ilvl w:val="0"/>
          <w:numId w:val="19"/>
        </w:numPr>
        <w:spacing w:before="0"/>
        <w:rPr>
          <w:i w:val="0"/>
          <w:iCs w:val="0"/>
          <w:color w:val="auto"/>
          <w:lang w:val="vi-VN"/>
        </w:rPr>
      </w:pPr>
      <w:r w:rsidRPr="00024EEA">
        <w:rPr>
          <w:i w:val="0"/>
          <w:iCs w:val="0"/>
          <w:color w:val="auto"/>
          <w:lang w:val="vi-VN"/>
        </w:rPr>
        <w:lastRenderedPageBreak/>
        <w:t>Sprint sumary</w:t>
      </w:r>
      <w:r>
        <w:rPr>
          <w:i w:val="0"/>
          <w:iCs w:val="0"/>
          <w:color w:val="auto"/>
          <w:lang w:val="vi-VN"/>
        </w:rPr>
        <w:t xml:space="preserve"> and </w:t>
      </w:r>
      <w:r w:rsidRPr="00F95471">
        <w:rPr>
          <w:i w:val="0"/>
          <w:iCs w:val="0"/>
          <w:color w:val="auto"/>
          <w:lang w:val="vi-VN"/>
        </w:rPr>
        <w:t>review</w:t>
      </w:r>
    </w:p>
    <w:p w14:paraId="1F8FF410" w14:textId="77777777" w:rsidR="00E939BD" w:rsidRPr="0077051E" w:rsidRDefault="00E939BD" w:rsidP="00E939BD">
      <w:pPr>
        <w:pStyle w:val="infoblue0"/>
        <w:numPr>
          <w:ilvl w:val="0"/>
          <w:numId w:val="19"/>
        </w:numPr>
        <w:spacing w:before="0"/>
        <w:rPr>
          <w:i w:val="0"/>
          <w:iCs w:val="0"/>
          <w:color w:val="auto"/>
        </w:rPr>
      </w:pPr>
      <w:r w:rsidRPr="0077051E">
        <w:rPr>
          <w:i w:val="0"/>
          <w:iCs w:val="0"/>
          <w:color w:val="auto"/>
        </w:rPr>
        <w:t>Tasks to be achieved</w:t>
      </w:r>
      <w:r>
        <w:rPr>
          <w:i w:val="0"/>
          <w:iCs w:val="0"/>
          <w:color w:val="auto"/>
          <w:lang w:val="vi-VN"/>
        </w:rPr>
        <w:t xml:space="preserve"> next sprint</w:t>
      </w:r>
    </w:p>
    <w:p w14:paraId="2D9B3D34" w14:textId="55594FFA" w:rsidR="003C1713" w:rsidRDefault="007C47A5" w:rsidP="00D45597">
      <w:pPr>
        <w:pStyle w:val="Heading3"/>
      </w:pPr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18053737"/>
      <w:r w:rsidRPr="00F761F6">
        <w:t>Configuration Management</w:t>
      </w:r>
      <w:bookmarkEnd w:id="76"/>
      <w:bookmarkEnd w:id="77"/>
    </w:p>
    <w:p w14:paraId="516F3196" w14:textId="77777777" w:rsidR="00E939BD" w:rsidRDefault="00E939BD" w:rsidP="00E939BD">
      <w:pPr>
        <w:pStyle w:val="BodyText"/>
        <w:rPr>
          <w:lang w:val="vi-VN"/>
        </w:rPr>
      </w:pPr>
      <w:bookmarkStart w:id="78" w:name="_Toc447095917"/>
      <w:bookmarkStart w:id="79" w:name="_Toc512930369"/>
      <w:bookmarkStart w:id="80" w:name="_Toc447095932"/>
      <w:bookmarkStart w:id="81" w:name="_Toc512930370"/>
      <w:bookmarkEnd w:id="75"/>
      <w:bookmarkEnd w:id="78"/>
      <w:bookmarkEnd w:id="79"/>
      <w:bookmarkEnd w:id="80"/>
      <w:bookmarkEnd w:id="81"/>
      <w:r>
        <w:t>Tools</w:t>
      </w:r>
      <w:r>
        <w:rPr>
          <w:lang w:val="vi-VN"/>
        </w:rPr>
        <w:t xml:space="preserve"> </w:t>
      </w:r>
      <w:r w:rsidRPr="00796729">
        <w:t xml:space="preserve">to be used for storage and sharing source code and </w:t>
      </w:r>
      <w:r>
        <w:t>files</w:t>
      </w:r>
      <w:r>
        <w:rPr>
          <w:lang w:val="vi-VN"/>
        </w:rPr>
        <w:t>:</w:t>
      </w:r>
    </w:p>
    <w:p w14:paraId="31CE2F6B" w14:textId="77777777" w:rsidR="00E939BD" w:rsidRDefault="00E939BD" w:rsidP="00E939BD">
      <w:pPr>
        <w:pStyle w:val="BodyText"/>
        <w:numPr>
          <w:ilvl w:val="0"/>
          <w:numId w:val="21"/>
        </w:numPr>
        <w:spacing w:before="0"/>
        <w:ind w:left="1080"/>
        <w:rPr>
          <w:lang w:val="vi-VN"/>
        </w:rPr>
      </w:pPr>
      <w:r>
        <w:t>S</w:t>
      </w:r>
      <w:r w:rsidRPr="00796729">
        <w:t>toring and sharing documents and files</w:t>
      </w:r>
      <w:r>
        <w:rPr>
          <w:lang w:val="vi-VN"/>
        </w:rPr>
        <w:t>: Onedrive</w:t>
      </w:r>
    </w:p>
    <w:p w14:paraId="4DFDF33D" w14:textId="092F5BED" w:rsidR="00E939BD" w:rsidRDefault="00E939BD" w:rsidP="00E939BD">
      <w:pPr>
        <w:pStyle w:val="BodyText"/>
        <w:numPr>
          <w:ilvl w:val="0"/>
          <w:numId w:val="21"/>
        </w:numPr>
        <w:spacing w:before="0"/>
        <w:ind w:left="1080"/>
        <w:rPr>
          <w:lang w:val="vi-VN"/>
        </w:rPr>
      </w:pPr>
      <w:r>
        <w:rPr>
          <w:lang w:val="vi-VN"/>
        </w:rPr>
        <w:t>M</w:t>
      </w:r>
      <w:r w:rsidRPr="00796729">
        <w:rPr>
          <w:lang w:val="vi-VN"/>
        </w:rPr>
        <w:t>anaging source code and related files</w:t>
      </w:r>
      <w:r>
        <w:rPr>
          <w:lang w:val="vi-VN"/>
        </w:rPr>
        <w:t>: Github</w:t>
      </w:r>
    </w:p>
    <w:p w14:paraId="78E637BC" w14:textId="388E76C5" w:rsidR="00E939BD" w:rsidRDefault="00E939BD" w:rsidP="00E939BD">
      <w:pPr>
        <w:pStyle w:val="BodyText"/>
        <w:numPr>
          <w:ilvl w:val="0"/>
          <w:numId w:val="21"/>
        </w:numPr>
        <w:spacing w:before="0"/>
        <w:ind w:left="1080"/>
        <w:rPr>
          <w:lang w:val="vi-VN"/>
        </w:rPr>
      </w:pPr>
      <w:r>
        <w:t>Saving data, management database: Firebase, cloud firestore</w:t>
      </w:r>
    </w:p>
    <w:p w14:paraId="22693D0F" w14:textId="77777777" w:rsidR="00E939BD" w:rsidRDefault="00E939BD" w:rsidP="00E939BD">
      <w:pPr>
        <w:pStyle w:val="BodyText"/>
        <w:numPr>
          <w:ilvl w:val="0"/>
          <w:numId w:val="21"/>
        </w:numPr>
        <w:spacing w:before="0"/>
        <w:ind w:left="1080"/>
        <w:rPr>
          <w:lang w:val="vi-VN"/>
        </w:rPr>
      </w:pPr>
      <w:r>
        <w:rPr>
          <w:lang w:val="vi-VN"/>
        </w:rPr>
        <w:t>Meeting: Google Meet</w:t>
      </w:r>
    </w:p>
    <w:p w14:paraId="3A583062" w14:textId="77777777" w:rsidR="00E939BD" w:rsidRDefault="00E939BD" w:rsidP="00E939BD">
      <w:pPr>
        <w:pStyle w:val="BodyText"/>
        <w:numPr>
          <w:ilvl w:val="0"/>
          <w:numId w:val="21"/>
        </w:numPr>
        <w:spacing w:before="0"/>
        <w:ind w:left="1080"/>
        <w:rPr>
          <w:lang w:val="vi-VN"/>
        </w:rPr>
      </w:pPr>
      <w:r>
        <w:rPr>
          <w:lang w:val="vi-VN"/>
        </w:rPr>
        <w:t>Communication: Facebook</w:t>
      </w:r>
    </w:p>
    <w:p w14:paraId="1FC29E71" w14:textId="1B32DC05" w:rsidR="007C47A5" w:rsidRDefault="00E939BD" w:rsidP="00E939BD">
      <w:pPr>
        <w:pStyle w:val="BodyText"/>
        <w:numPr>
          <w:ilvl w:val="0"/>
          <w:numId w:val="21"/>
        </w:numPr>
        <w:ind w:left="1080"/>
      </w:pPr>
      <w:r>
        <w:rPr>
          <w:lang w:val="vi-VN"/>
        </w:rPr>
        <w:t>P</w:t>
      </w:r>
      <w:r w:rsidRPr="002F4F24">
        <w:rPr>
          <w:lang w:val="vi-VN"/>
        </w:rPr>
        <w:t xml:space="preserve">roject </w:t>
      </w:r>
      <w:r>
        <w:rPr>
          <w:lang w:val="vi-VN"/>
        </w:rPr>
        <w:t>management: Trello</w:t>
      </w:r>
      <w:r>
        <w:t>, Slack</w:t>
      </w: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BEAF" w14:textId="77777777" w:rsidR="00B055A6" w:rsidRDefault="00B055A6">
      <w:r>
        <w:separator/>
      </w:r>
    </w:p>
  </w:endnote>
  <w:endnote w:type="continuationSeparator" w:id="0">
    <w:p w14:paraId="5979234D" w14:textId="77777777" w:rsidR="00B055A6" w:rsidRDefault="00B0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07E2BCF6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87EFB">
              <w:t>Group 17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57E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8F0B" w14:textId="77777777" w:rsidR="00B055A6" w:rsidRDefault="00B055A6">
      <w:r>
        <w:separator/>
      </w:r>
    </w:p>
  </w:footnote>
  <w:footnote w:type="continuationSeparator" w:id="0">
    <w:p w14:paraId="48AF6622" w14:textId="77777777" w:rsidR="00B055A6" w:rsidRDefault="00B05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BD14850" w:rsidR="00694855" w:rsidRDefault="003644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17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365BCB32" w:rsidR="00694855" w:rsidRDefault="00000000">
          <w:fldSimple w:instr=" SUBJECT  \* MERGEFORMAT ">
            <w:r w:rsidR="00FF2DA0">
              <w:t>Short Video Application</w:t>
            </w:r>
          </w:fldSimple>
        </w:p>
      </w:tc>
      <w:tc>
        <w:tcPr>
          <w:tcW w:w="3179" w:type="dxa"/>
        </w:tcPr>
        <w:p w14:paraId="5E1900F6" w14:textId="424AECCA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</w:t>
          </w:r>
          <w:r w:rsidR="007A57E3">
            <w:t>1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418796A0" w:rsidR="00694855" w:rsidRDefault="00694855">
          <w:r>
            <w:t xml:space="preserve">  Date: </w:t>
          </w:r>
          <w:r w:rsidR="007A57E3">
            <w:t>16</w:t>
          </w:r>
          <w:r w:rsidR="00D43604">
            <w:t>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09093A"/>
    <w:multiLevelType w:val="hybridMultilevel"/>
    <w:tmpl w:val="54360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358F6"/>
    <w:multiLevelType w:val="hybridMultilevel"/>
    <w:tmpl w:val="3734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3297"/>
    <w:multiLevelType w:val="hybridMultilevel"/>
    <w:tmpl w:val="FAE8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301E36"/>
    <w:multiLevelType w:val="hybridMultilevel"/>
    <w:tmpl w:val="4A70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4ED3"/>
    <w:multiLevelType w:val="hybridMultilevel"/>
    <w:tmpl w:val="87344D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4C3A0C"/>
    <w:multiLevelType w:val="hybridMultilevel"/>
    <w:tmpl w:val="6B3EC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45F9F"/>
    <w:multiLevelType w:val="hybridMultilevel"/>
    <w:tmpl w:val="0CDEE4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C51BD"/>
    <w:multiLevelType w:val="hybridMultilevel"/>
    <w:tmpl w:val="22B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D6349"/>
    <w:multiLevelType w:val="hybridMultilevel"/>
    <w:tmpl w:val="56CC3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10FE6"/>
    <w:multiLevelType w:val="hybridMultilevel"/>
    <w:tmpl w:val="32E4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319F2"/>
    <w:multiLevelType w:val="hybridMultilevel"/>
    <w:tmpl w:val="28104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C72470"/>
    <w:multiLevelType w:val="hybridMultilevel"/>
    <w:tmpl w:val="0E202C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48B2"/>
    <w:multiLevelType w:val="hybridMultilevel"/>
    <w:tmpl w:val="1646C6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5061C2"/>
    <w:multiLevelType w:val="hybridMultilevel"/>
    <w:tmpl w:val="2A04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F07EB"/>
    <w:multiLevelType w:val="multilevel"/>
    <w:tmpl w:val="F67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872578"/>
    <w:multiLevelType w:val="hybridMultilevel"/>
    <w:tmpl w:val="6B6A564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3070265">
    <w:abstractNumId w:val="0"/>
  </w:num>
  <w:num w:numId="2" w16cid:durableId="898710016">
    <w:abstractNumId w:val="19"/>
  </w:num>
  <w:num w:numId="3" w16cid:durableId="467748707">
    <w:abstractNumId w:val="4"/>
  </w:num>
  <w:num w:numId="4" w16cid:durableId="2064794861">
    <w:abstractNumId w:val="12"/>
  </w:num>
  <w:num w:numId="5" w16cid:durableId="1162312203">
    <w:abstractNumId w:val="16"/>
  </w:num>
  <w:num w:numId="6" w16cid:durableId="1931963258">
    <w:abstractNumId w:val="1"/>
  </w:num>
  <w:num w:numId="7" w16cid:durableId="167839370">
    <w:abstractNumId w:val="17"/>
  </w:num>
  <w:num w:numId="8" w16cid:durableId="735397350">
    <w:abstractNumId w:val="10"/>
  </w:num>
  <w:num w:numId="9" w16cid:durableId="667363225">
    <w:abstractNumId w:val="11"/>
  </w:num>
  <w:num w:numId="10" w16cid:durableId="1986273774">
    <w:abstractNumId w:val="18"/>
  </w:num>
  <w:num w:numId="11" w16cid:durableId="1180512819">
    <w:abstractNumId w:val="5"/>
  </w:num>
  <w:num w:numId="12" w16cid:durableId="286161361">
    <w:abstractNumId w:val="3"/>
  </w:num>
  <w:num w:numId="13" w16cid:durableId="283535450">
    <w:abstractNumId w:val="8"/>
  </w:num>
  <w:num w:numId="14" w16cid:durableId="1169365489">
    <w:abstractNumId w:val="13"/>
  </w:num>
  <w:num w:numId="15" w16cid:durableId="895123057">
    <w:abstractNumId w:val="2"/>
  </w:num>
  <w:num w:numId="16" w16cid:durableId="1537624593">
    <w:abstractNumId w:val="9"/>
  </w:num>
  <w:num w:numId="17" w16cid:durableId="1741561740">
    <w:abstractNumId w:val="15"/>
  </w:num>
  <w:num w:numId="18" w16cid:durableId="1924946377">
    <w:abstractNumId w:val="20"/>
  </w:num>
  <w:num w:numId="19" w16cid:durableId="1049837408">
    <w:abstractNumId w:val="6"/>
  </w:num>
  <w:num w:numId="20" w16cid:durableId="319577668">
    <w:abstractNumId w:val="14"/>
  </w:num>
  <w:num w:numId="21" w16cid:durableId="728772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38F"/>
    <w:rsid w:val="00056EBB"/>
    <w:rsid w:val="00066F3C"/>
    <w:rsid w:val="00087EFB"/>
    <w:rsid w:val="0009538F"/>
    <w:rsid w:val="000A5A54"/>
    <w:rsid w:val="000B1A62"/>
    <w:rsid w:val="000C45DC"/>
    <w:rsid w:val="0010724B"/>
    <w:rsid w:val="00125F67"/>
    <w:rsid w:val="00126504"/>
    <w:rsid w:val="001D4AAD"/>
    <w:rsid w:val="001E37A8"/>
    <w:rsid w:val="001F3F31"/>
    <w:rsid w:val="001F5B45"/>
    <w:rsid w:val="0021376E"/>
    <w:rsid w:val="00222343"/>
    <w:rsid w:val="002240B4"/>
    <w:rsid w:val="002435C4"/>
    <w:rsid w:val="002B3D69"/>
    <w:rsid w:val="002E4027"/>
    <w:rsid w:val="002F743E"/>
    <w:rsid w:val="003460C7"/>
    <w:rsid w:val="003644FA"/>
    <w:rsid w:val="00364878"/>
    <w:rsid w:val="00372E18"/>
    <w:rsid w:val="003739DA"/>
    <w:rsid w:val="003A6B5C"/>
    <w:rsid w:val="003C1713"/>
    <w:rsid w:val="00404D37"/>
    <w:rsid w:val="004360BB"/>
    <w:rsid w:val="00497D63"/>
    <w:rsid w:val="004A0C3C"/>
    <w:rsid w:val="004E7285"/>
    <w:rsid w:val="004F30DD"/>
    <w:rsid w:val="0050049E"/>
    <w:rsid w:val="00526A67"/>
    <w:rsid w:val="00536A14"/>
    <w:rsid w:val="005457FB"/>
    <w:rsid w:val="005B2AFE"/>
    <w:rsid w:val="005F3D66"/>
    <w:rsid w:val="006139BA"/>
    <w:rsid w:val="0062735D"/>
    <w:rsid w:val="00641F97"/>
    <w:rsid w:val="00642FD0"/>
    <w:rsid w:val="00651BFA"/>
    <w:rsid w:val="00657484"/>
    <w:rsid w:val="00694855"/>
    <w:rsid w:val="006E377D"/>
    <w:rsid w:val="007363DC"/>
    <w:rsid w:val="007745E3"/>
    <w:rsid w:val="007910E1"/>
    <w:rsid w:val="007A57E3"/>
    <w:rsid w:val="007B1E4E"/>
    <w:rsid w:val="007C47A5"/>
    <w:rsid w:val="007D1319"/>
    <w:rsid w:val="007D16BF"/>
    <w:rsid w:val="007E2C77"/>
    <w:rsid w:val="00820BB8"/>
    <w:rsid w:val="00837FCB"/>
    <w:rsid w:val="008576AF"/>
    <w:rsid w:val="0086583C"/>
    <w:rsid w:val="008A00C1"/>
    <w:rsid w:val="008B70BB"/>
    <w:rsid w:val="008C4F55"/>
    <w:rsid w:val="008F3CB9"/>
    <w:rsid w:val="008F6B03"/>
    <w:rsid w:val="008F7204"/>
    <w:rsid w:val="00942EDA"/>
    <w:rsid w:val="00995AC5"/>
    <w:rsid w:val="009A651C"/>
    <w:rsid w:val="009D3F8B"/>
    <w:rsid w:val="009E44F5"/>
    <w:rsid w:val="009F0ABB"/>
    <w:rsid w:val="009F59D5"/>
    <w:rsid w:val="009F5FE0"/>
    <w:rsid w:val="00A0730D"/>
    <w:rsid w:val="00A14B25"/>
    <w:rsid w:val="00A83434"/>
    <w:rsid w:val="00A86783"/>
    <w:rsid w:val="00A967F6"/>
    <w:rsid w:val="00AB1F6E"/>
    <w:rsid w:val="00AB63D7"/>
    <w:rsid w:val="00AD384A"/>
    <w:rsid w:val="00B055A6"/>
    <w:rsid w:val="00B21900"/>
    <w:rsid w:val="00B2276B"/>
    <w:rsid w:val="00B22C45"/>
    <w:rsid w:val="00B50341"/>
    <w:rsid w:val="00B51D31"/>
    <w:rsid w:val="00B64B38"/>
    <w:rsid w:val="00B6552D"/>
    <w:rsid w:val="00B71DE9"/>
    <w:rsid w:val="00BD4E1F"/>
    <w:rsid w:val="00C1260E"/>
    <w:rsid w:val="00C83806"/>
    <w:rsid w:val="00C97D7F"/>
    <w:rsid w:val="00D10AEB"/>
    <w:rsid w:val="00D177E5"/>
    <w:rsid w:val="00D253B3"/>
    <w:rsid w:val="00D43604"/>
    <w:rsid w:val="00D45597"/>
    <w:rsid w:val="00DA00F2"/>
    <w:rsid w:val="00DB6FA4"/>
    <w:rsid w:val="00DC6401"/>
    <w:rsid w:val="00DE07BE"/>
    <w:rsid w:val="00DE26C4"/>
    <w:rsid w:val="00DE337C"/>
    <w:rsid w:val="00DE59FD"/>
    <w:rsid w:val="00E03581"/>
    <w:rsid w:val="00E44956"/>
    <w:rsid w:val="00E50C8F"/>
    <w:rsid w:val="00E50ECF"/>
    <w:rsid w:val="00E61278"/>
    <w:rsid w:val="00E939BD"/>
    <w:rsid w:val="00EE3C86"/>
    <w:rsid w:val="00F165F2"/>
    <w:rsid w:val="00F33C71"/>
    <w:rsid w:val="00F40E85"/>
    <w:rsid w:val="00F761F6"/>
    <w:rsid w:val="00F91D1E"/>
    <w:rsid w:val="00F9269A"/>
    <w:rsid w:val="00FF2DA0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BE"/>
    <w:pPr>
      <w:widowControl w:val="0"/>
      <w:spacing w:before="120" w:after="120"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keepLines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36A14"/>
    <w:pPr>
      <w:ind w:left="720"/>
      <w:contextualSpacing/>
    </w:pPr>
  </w:style>
  <w:style w:type="character" w:styleId="Emphasis">
    <w:name w:val="Emphasis"/>
    <w:basedOn w:val="DefaultParagraphFont"/>
    <w:qFormat/>
    <w:rsid w:val="00657484"/>
    <w:rPr>
      <w:i/>
      <w:iCs/>
    </w:rPr>
  </w:style>
  <w:style w:type="paragraph" w:customStyle="1" w:styleId="paragraph">
    <w:name w:val="paragraph"/>
    <w:basedOn w:val="Normal"/>
    <w:rsid w:val="00056EB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056EBB"/>
  </w:style>
  <w:style w:type="character" w:customStyle="1" w:styleId="eop">
    <w:name w:val="eop"/>
    <w:basedOn w:val="DefaultParagraphFont"/>
    <w:rsid w:val="0005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 custT="1"/>
      <dgm:spPr/>
      <dgm:t>
        <a:bodyPr/>
        <a:lstStyle/>
        <a:p>
          <a:pPr algn="ctr"/>
          <a:r>
            <a:rPr lang="en-US" sz="1200" b="1"/>
            <a:t>Project Manager:</a:t>
          </a:r>
          <a:br>
            <a:rPr lang="en-US" sz="1200" b="1"/>
          </a:br>
          <a:r>
            <a:rPr lang="en-US" sz="1200" b="1"/>
            <a:t> Võ Duy Trường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pPr algn="ctr"/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pPr algn="ctr"/>
          <a:endParaRPr lang="en-US"/>
        </a:p>
      </dgm:t>
    </dgm:pt>
    <dgm:pt modelId="{EFE09C88-D3CF-41A9-A2CB-992E999D721F}">
      <dgm:prSet phldrT="[Text]" custT="1"/>
      <dgm:spPr/>
      <dgm:t>
        <a:bodyPr/>
        <a:lstStyle/>
        <a:p>
          <a:pPr algn="ctr"/>
          <a:r>
            <a:rPr lang="en-US" sz="1050" b="1"/>
            <a:t>Developer: </a:t>
          </a:r>
          <a:br>
            <a:rPr lang="en-US" sz="1050" b="1"/>
          </a:br>
          <a:r>
            <a:rPr lang="en-US" sz="1050" b="1"/>
            <a:t>Trần Minh Toàn</a:t>
          </a:r>
          <a:br>
            <a:rPr lang="en-US" sz="1050" b="1"/>
          </a:br>
          <a:r>
            <a:rPr lang="en-US" sz="1050" b="1"/>
            <a:t>Lê Trần Thiện Thắng</a:t>
          </a:r>
          <a:br>
            <a:rPr lang="en-US" sz="1050" b="1"/>
          </a:br>
          <a:r>
            <a:rPr lang="en-US" sz="1050" b="1"/>
            <a:t>Lê Thái Như Quỳnh</a:t>
          </a:r>
          <a:br>
            <a:rPr lang="en-US" sz="1050" b="1"/>
          </a:br>
          <a:r>
            <a:rPr lang="en-US" sz="1050" b="1"/>
            <a:t>Hoàng Thu Thủy</a:t>
          </a:r>
          <a:br>
            <a:rPr lang="en-US" sz="1050" b="1"/>
          </a:br>
          <a:r>
            <a:rPr lang="en-US" sz="1050" b="1"/>
            <a:t>Võ Duy Trường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pPr algn="ctr"/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pPr algn="ctr"/>
          <a:endParaRPr lang="en-US"/>
        </a:p>
      </dgm:t>
    </dgm:pt>
    <dgm:pt modelId="{633BEF0A-3F0B-4FD4-AA4E-69C26CB839F3}">
      <dgm:prSet phldrT="[Text]" custT="1"/>
      <dgm:spPr/>
      <dgm:t>
        <a:bodyPr/>
        <a:lstStyle/>
        <a:p>
          <a:pPr algn="ctr"/>
          <a:r>
            <a:rPr lang="en-US" sz="1100" b="1"/>
            <a:t>Business Analyst:</a:t>
          </a:r>
          <a:br>
            <a:rPr lang="en-US" sz="1100" b="1"/>
          </a:br>
          <a:r>
            <a:rPr lang="en-US" sz="1100" b="1"/>
            <a:t>Hoàng Thu Thủy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pPr algn="ctr"/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pPr algn="ctr"/>
          <a:endParaRPr lang="en-US"/>
        </a:p>
      </dgm:t>
    </dgm:pt>
    <dgm:pt modelId="{5C1746BD-CFF1-4B6E-8FE7-C7CB8F02484C}">
      <dgm:prSet phldrT="[Text]" custT="1"/>
      <dgm:spPr/>
      <dgm:t>
        <a:bodyPr/>
        <a:lstStyle/>
        <a:p>
          <a:pPr algn="ctr"/>
          <a:r>
            <a:rPr lang="en-US" sz="1100" b="1"/>
            <a:t>Designer:</a:t>
          </a:r>
          <a:br>
            <a:rPr lang="en-US" sz="1100" b="1"/>
          </a:br>
          <a:r>
            <a:rPr lang="en-US" sz="1100" b="1"/>
            <a:t>Trần Minh Toàn</a:t>
          </a:r>
          <a:br>
            <a:rPr lang="en-US" sz="1100" b="1"/>
          </a:br>
          <a:r>
            <a:rPr lang="en-US" sz="1100" b="1"/>
            <a:t>Lê Trần Thiện Thắng</a:t>
          </a:r>
          <a:br>
            <a:rPr lang="en-US" sz="1100" b="1"/>
          </a:br>
          <a:r>
            <a:rPr lang="en-US" sz="1100" b="1"/>
            <a:t>Lê Thái Như Quỳnh</a:t>
          </a:r>
          <a:br>
            <a:rPr lang="en-US" sz="1100" b="1"/>
          </a:br>
          <a:r>
            <a:rPr lang="en-US" sz="1100" b="1"/>
            <a:t>Võ Duy Trường</a:t>
          </a:r>
        </a:p>
      </dgm:t>
    </dgm:pt>
    <dgm:pt modelId="{2D62AB37-9255-411E-9D17-9C6636CCA4A8}" type="parTrans" cxnId="{AC878164-94CE-407B-A6C5-26672AFC6F81}">
      <dgm:prSet/>
      <dgm:spPr/>
      <dgm:t>
        <a:bodyPr/>
        <a:lstStyle/>
        <a:p>
          <a:pPr algn="ctr"/>
          <a:endParaRPr lang="en-US"/>
        </a:p>
      </dgm:t>
    </dgm:pt>
    <dgm:pt modelId="{E94BE758-38F5-4AF1-968E-89857F9977E8}" type="sibTrans" cxnId="{AC878164-94CE-407B-A6C5-26672AFC6F81}">
      <dgm:prSet/>
      <dgm:spPr/>
      <dgm:t>
        <a:bodyPr/>
        <a:lstStyle/>
        <a:p>
          <a:pPr algn="ctr"/>
          <a:endParaRPr lang="en-US"/>
        </a:p>
      </dgm:t>
    </dgm:pt>
    <dgm:pt modelId="{50679DC1-86F5-4983-BF2E-F644154465FB}">
      <dgm:prSet phldrT="[Text]" custT="1"/>
      <dgm:spPr/>
      <dgm:t>
        <a:bodyPr/>
        <a:lstStyle/>
        <a:p>
          <a:pPr algn="ctr"/>
          <a:r>
            <a:rPr lang="en-US" sz="1100" b="1"/>
            <a:t>Tester: </a:t>
          </a:r>
          <a:br>
            <a:rPr lang="en-US" sz="1100" b="1"/>
          </a:br>
          <a:r>
            <a:rPr lang="en-US" sz="1100" b="1"/>
            <a:t>Lê Thái Như Quỳnh</a:t>
          </a:r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pPr algn="ctr"/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pPr algn="ctr"/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15684" custScaleY="133693" custLinFactNeighborX="1028" custLinFactNeighborY="-57585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44306" custScaleY="21917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 custScaleX="130384" custScaleY="19858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4" custScaleX="121911" custScaleY="190882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C272FC0E-7DDD-460F-A02C-877469AC5085}" type="pres">
      <dgm:prSet presAssocID="{2D62AB37-9255-411E-9D17-9C6636CCA4A8}" presName="Name37" presStyleLbl="parChTrans1D2" presStyleIdx="3" presStyleCnt="4"/>
      <dgm:spPr/>
    </dgm:pt>
    <dgm:pt modelId="{0154BC37-135A-4701-A12F-7904282E8A17}" type="pres">
      <dgm:prSet presAssocID="{5C1746BD-CFF1-4B6E-8FE7-C7CB8F02484C}" presName="hierRoot2" presStyleCnt="0">
        <dgm:presLayoutVars>
          <dgm:hierBranch val="init"/>
        </dgm:presLayoutVars>
      </dgm:prSet>
      <dgm:spPr/>
    </dgm:pt>
    <dgm:pt modelId="{EE261940-D4DF-4AC3-AB4F-329D19B9493D}" type="pres">
      <dgm:prSet presAssocID="{5C1746BD-CFF1-4B6E-8FE7-C7CB8F02484C}" presName="rootComposite" presStyleCnt="0"/>
      <dgm:spPr/>
    </dgm:pt>
    <dgm:pt modelId="{7041B6BA-8542-4467-87BA-4E79D9331BC4}" type="pres">
      <dgm:prSet presAssocID="{5C1746BD-CFF1-4B6E-8FE7-C7CB8F02484C}" presName="rootText" presStyleLbl="node2" presStyleIdx="3" presStyleCnt="4" custScaleX="144533" custScaleY="234110">
        <dgm:presLayoutVars>
          <dgm:chPref val="3"/>
        </dgm:presLayoutVars>
      </dgm:prSet>
      <dgm:spPr/>
    </dgm:pt>
    <dgm:pt modelId="{6347AFE1-1FCB-4999-9D2B-AF1392A70FA1}" type="pres">
      <dgm:prSet presAssocID="{5C1746BD-CFF1-4B6E-8FE7-C7CB8F02484C}" presName="rootConnector" presStyleLbl="node2" presStyleIdx="3" presStyleCnt="4"/>
      <dgm:spPr/>
    </dgm:pt>
    <dgm:pt modelId="{FD6CFD0D-3E38-4557-9EEB-CC592F016045}" type="pres">
      <dgm:prSet presAssocID="{5C1746BD-CFF1-4B6E-8FE7-C7CB8F02484C}" presName="hierChild4" presStyleCnt="0"/>
      <dgm:spPr/>
    </dgm:pt>
    <dgm:pt modelId="{A1C55505-CABC-4AEC-AAB3-E95A68879757}" type="pres">
      <dgm:prSet presAssocID="{5C1746BD-CFF1-4B6E-8FE7-C7CB8F02484C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AC878164-94CE-407B-A6C5-26672AFC6F81}" srcId="{EEAAD575-7B31-4971-A433-72AE3E7E917C}" destId="{5C1746BD-CFF1-4B6E-8FE7-C7CB8F02484C}" srcOrd="3" destOrd="0" parTransId="{2D62AB37-9255-411E-9D17-9C6636CCA4A8}" sibTransId="{E94BE758-38F5-4AF1-968E-89857F9977E8}"/>
    <dgm:cxn modelId="{D5844A46-E31C-457B-AD41-18D831825502}" type="presOf" srcId="{5C1746BD-CFF1-4B6E-8FE7-C7CB8F02484C}" destId="{7041B6BA-8542-4467-87BA-4E79D9331BC4}" srcOrd="0" destOrd="0" presId="urn:microsoft.com/office/officeart/2005/8/layout/orgChart1"/>
    <dgm:cxn modelId="{DE67904A-70B9-48B6-9F9E-9ADDB509D885}" type="presOf" srcId="{5C1746BD-CFF1-4B6E-8FE7-C7CB8F02484C}" destId="{6347AFE1-1FCB-4999-9D2B-AF1392A70FA1}" srcOrd="1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8BED33D0-1F77-4BD3-A272-22872FC15E60}" type="presOf" srcId="{2D62AB37-9255-411E-9D17-9C6636CCA4A8}" destId="{C272FC0E-7DDD-460F-A02C-877469AC5085}" srcOrd="0" destOrd="0" presId="urn:microsoft.com/office/officeart/2005/8/layout/orgChart1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F3347651-832A-457D-9928-EDF62A6F548B}" type="presParOf" srcId="{8F1518CD-B5AD-4A0A-AD26-74F968BC76E1}" destId="{C272FC0E-7DDD-460F-A02C-877469AC5085}" srcOrd="6" destOrd="0" presId="urn:microsoft.com/office/officeart/2005/8/layout/orgChart1"/>
    <dgm:cxn modelId="{74D1F83F-BC7B-4192-8BE4-174662CB48AE}" type="presParOf" srcId="{8F1518CD-B5AD-4A0A-AD26-74F968BC76E1}" destId="{0154BC37-135A-4701-A12F-7904282E8A17}" srcOrd="7" destOrd="0" presId="urn:microsoft.com/office/officeart/2005/8/layout/orgChart1"/>
    <dgm:cxn modelId="{62B32AD3-951B-4B8C-8AC8-1CC3B8B53A62}" type="presParOf" srcId="{0154BC37-135A-4701-A12F-7904282E8A17}" destId="{EE261940-D4DF-4AC3-AB4F-329D19B9493D}" srcOrd="0" destOrd="0" presId="urn:microsoft.com/office/officeart/2005/8/layout/orgChart1"/>
    <dgm:cxn modelId="{4B3B108F-50E5-43AB-94E7-3EAB33E2F3C4}" type="presParOf" srcId="{EE261940-D4DF-4AC3-AB4F-329D19B9493D}" destId="{7041B6BA-8542-4467-87BA-4E79D9331BC4}" srcOrd="0" destOrd="0" presId="urn:microsoft.com/office/officeart/2005/8/layout/orgChart1"/>
    <dgm:cxn modelId="{C0AFAE3A-8096-41A5-8D8D-A05645F1F9E8}" type="presParOf" srcId="{EE261940-D4DF-4AC3-AB4F-329D19B9493D}" destId="{6347AFE1-1FCB-4999-9D2B-AF1392A70FA1}" srcOrd="1" destOrd="0" presId="urn:microsoft.com/office/officeart/2005/8/layout/orgChart1"/>
    <dgm:cxn modelId="{3AC3ED7A-4ABD-4C2C-BAA0-A80E416D5CEA}" type="presParOf" srcId="{0154BC37-135A-4701-A12F-7904282E8A17}" destId="{FD6CFD0D-3E38-4557-9EEB-CC592F016045}" srcOrd="1" destOrd="0" presId="urn:microsoft.com/office/officeart/2005/8/layout/orgChart1"/>
    <dgm:cxn modelId="{860083B8-BEEF-4F3E-8381-6FA89C4324B5}" type="presParOf" srcId="{0154BC37-135A-4701-A12F-7904282E8A17}" destId="{A1C55505-CABC-4AEC-AAB3-E95A68879757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72FC0E-7DDD-460F-A02C-877469AC5085}">
      <dsp:nvSpPr>
        <dsp:cNvPr id="0" name=""/>
        <dsp:cNvSpPr/>
      </dsp:nvSpPr>
      <dsp:spPr>
        <a:xfrm>
          <a:off x="3083851" y="679637"/>
          <a:ext cx="2325960" cy="36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749"/>
              </a:lnTo>
              <a:lnTo>
                <a:pt x="2325960" y="255749"/>
              </a:lnTo>
              <a:lnTo>
                <a:pt x="2325960" y="36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D4BD1-5982-4E24-AD2F-92F5B7557FE5}">
      <dsp:nvSpPr>
        <dsp:cNvPr id="0" name=""/>
        <dsp:cNvSpPr/>
      </dsp:nvSpPr>
      <dsp:spPr>
        <a:xfrm>
          <a:off x="3083851" y="679637"/>
          <a:ext cx="757964" cy="36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749"/>
              </a:lnTo>
              <a:lnTo>
                <a:pt x="757964" y="255749"/>
              </a:lnTo>
              <a:lnTo>
                <a:pt x="757964" y="36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345748" y="679637"/>
          <a:ext cx="738103" cy="362504"/>
        </a:xfrm>
        <a:custGeom>
          <a:avLst/>
          <a:gdLst/>
          <a:ahLst/>
          <a:cxnLst/>
          <a:rect l="0" t="0" r="0" b="0"/>
          <a:pathLst>
            <a:path>
              <a:moveTo>
                <a:pt x="738103" y="0"/>
              </a:moveTo>
              <a:lnTo>
                <a:pt x="738103" y="255749"/>
              </a:lnTo>
              <a:lnTo>
                <a:pt x="0" y="255749"/>
              </a:lnTo>
              <a:lnTo>
                <a:pt x="0" y="36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735834" y="679637"/>
          <a:ext cx="2348017" cy="362504"/>
        </a:xfrm>
        <a:custGeom>
          <a:avLst/>
          <a:gdLst/>
          <a:ahLst/>
          <a:cxnLst/>
          <a:rect l="0" t="0" r="0" b="0"/>
          <a:pathLst>
            <a:path>
              <a:moveTo>
                <a:pt x="2348017" y="0"/>
              </a:moveTo>
              <a:lnTo>
                <a:pt x="2348017" y="255749"/>
              </a:lnTo>
              <a:lnTo>
                <a:pt x="0" y="255749"/>
              </a:lnTo>
              <a:lnTo>
                <a:pt x="0" y="36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495764" y="0"/>
          <a:ext cx="1176174" cy="67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Project Manager:</a:t>
          </a:r>
          <a:br>
            <a:rPr lang="en-US" sz="1200" b="1" kern="1200"/>
          </a:br>
          <a:r>
            <a:rPr lang="en-US" sz="1200" b="1" kern="1200"/>
            <a:t> Võ Duy Trường</a:t>
          </a:r>
        </a:p>
      </dsp:txBody>
      <dsp:txXfrm>
        <a:off x="2495764" y="0"/>
        <a:ext cx="1176174" cy="679637"/>
      </dsp:txXfrm>
    </dsp:sp>
    <dsp:sp modelId="{2C8DA449-6A39-4427-BD10-384E53D11287}">
      <dsp:nvSpPr>
        <dsp:cNvPr id="0" name=""/>
        <dsp:cNvSpPr/>
      </dsp:nvSpPr>
      <dsp:spPr>
        <a:xfrm>
          <a:off x="2245" y="1042141"/>
          <a:ext cx="1467178" cy="1114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Developer: </a:t>
          </a:r>
          <a:br>
            <a:rPr lang="en-US" sz="1050" b="1" kern="1200"/>
          </a:br>
          <a:r>
            <a:rPr lang="en-US" sz="1050" b="1" kern="1200"/>
            <a:t>Trần Minh Toàn</a:t>
          </a:r>
          <a:br>
            <a:rPr lang="en-US" sz="1050" b="1" kern="1200"/>
          </a:br>
          <a:r>
            <a:rPr lang="en-US" sz="1050" b="1" kern="1200"/>
            <a:t>Lê Trần Thiện Thắng</a:t>
          </a:r>
          <a:br>
            <a:rPr lang="en-US" sz="1050" b="1" kern="1200"/>
          </a:br>
          <a:r>
            <a:rPr lang="en-US" sz="1050" b="1" kern="1200"/>
            <a:t>Lê Thái Như Quỳnh</a:t>
          </a:r>
          <a:br>
            <a:rPr lang="en-US" sz="1050" b="1" kern="1200"/>
          </a:br>
          <a:r>
            <a:rPr lang="en-US" sz="1050" b="1" kern="1200"/>
            <a:t>Hoàng Thu Thủy</a:t>
          </a:r>
          <a:br>
            <a:rPr lang="en-US" sz="1050" b="1" kern="1200"/>
          </a:br>
          <a:r>
            <a:rPr lang="en-US" sz="1050" b="1" kern="1200"/>
            <a:t>Võ Duy Trường</a:t>
          </a:r>
        </a:p>
      </dsp:txBody>
      <dsp:txXfrm>
        <a:off x="2245" y="1042141"/>
        <a:ext cx="1467178" cy="1114185"/>
      </dsp:txXfrm>
    </dsp:sp>
    <dsp:sp modelId="{FCB4F10E-495A-4EA3-AB8F-87418CE8D986}">
      <dsp:nvSpPr>
        <dsp:cNvPr id="0" name=""/>
        <dsp:cNvSpPr/>
      </dsp:nvSpPr>
      <dsp:spPr>
        <a:xfrm>
          <a:off x="1682932" y="1042141"/>
          <a:ext cx="1325631" cy="1009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Business Analyst:</a:t>
          </a:r>
          <a:br>
            <a:rPr lang="en-US" sz="1100" b="1" kern="1200"/>
          </a:br>
          <a:r>
            <a:rPr lang="en-US" sz="1100" b="1" kern="1200"/>
            <a:t>Hoàng Thu Thủy</a:t>
          </a:r>
        </a:p>
      </dsp:txBody>
      <dsp:txXfrm>
        <a:off x="1682932" y="1042141"/>
        <a:ext cx="1325631" cy="1009514"/>
      </dsp:txXfrm>
    </dsp:sp>
    <dsp:sp modelId="{C6E6A924-81D4-49B3-B84A-085270A87EA7}">
      <dsp:nvSpPr>
        <dsp:cNvPr id="0" name=""/>
        <dsp:cNvSpPr/>
      </dsp:nvSpPr>
      <dsp:spPr>
        <a:xfrm>
          <a:off x="3222073" y="1042141"/>
          <a:ext cx="1239485" cy="9703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Tester: </a:t>
          </a:r>
          <a:br>
            <a:rPr lang="en-US" sz="1100" b="1" kern="1200"/>
          </a:br>
          <a:r>
            <a:rPr lang="en-US" sz="1100" b="1" kern="1200"/>
            <a:t>Lê Thái Như Quỳnh</a:t>
          </a:r>
        </a:p>
      </dsp:txBody>
      <dsp:txXfrm>
        <a:off x="3222073" y="1042141"/>
        <a:ext cx="1239485" cy="970361"/>
      </dsp:txXfrm>
    </dsp:sp>
    <dsp:sp modelId="{7041B6BA-8542-4467-87BA-4E79D9331BC4}">
      <dsp:nvSpPr>
        <dsp:cNvPr id="0" name=""/>
        <dsp:cNvSpPr/>
      </dsp:nvSpPr>
      <dsp:spPr>
        <a:xfrm>
          <a:off x="4675068" y="1042141"/>
          <a:ext cx="1469485" cy="119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Designer:</a:t>
          </a:r>
          <a:br>
            <a:rPr lang="en-US" sz="1100" b="1" kern="1200"/>
          </a:br>
          <a:r>
            <a:rPr lang="en-US" sz="1100" b="1" kern="1200"/>
            <a:t>Trần Minh Toàn</a:t>
          </a:r>
          <a:br>
            <a:rPr lang="en-US" sz="1100" b="1" kern="1200"/>
          </a:br>
          <a:r>
            <a:rPr lang="en-US" sz="1100" b="1" kern="1200"/>
            <a:t>Lê Trần Thiện Thắng</a:t>
          </a:r>
          <a:br>
            <a:rPr lang="en-US" sz="1100" b="1" kern="1200"/>
          </a:br>
          <a:r>
            <a:rPr lang="en-US" sz="1100" b="1" kern="1200"/>
            <a:t>Lê Thái Như Quỳnh</a:t>
          </a:r>
          <a:br>
            <a:rPr lang="en-US" sz="1100" b="1" kern="1200"/>
          </a:br>
          <a:r>
            <a:rPr lang="en-US" sz="1100" b="1" kern="1200"/>
            <a:t>Võ Duy Trường</a:t>
          </a:r>
        </a:p>
      </dsp:txBody>
      <dsp:txXfrm>
        <a:off x="4675068" y="1042141"/>
        <a:ext cx="1469485" cy="1190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290</TotalTime>
  <Pages>8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Group 17</Company>
  <LinksUpToDate>false</LinksUpToDate>
  <CharactersWithSpaces>6449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Short Video Application</dc:subject>
  <dc:creator>David Kesfaw</dc:creator>
  <cp:lastModifiedBy>VÕ DUY TRƯỜNG</cp:lastModifiedBy>
  <cp:revision>95</cp:revision>
  <cp:lastPrinted>1900-12-31T16:59:00Z</cp:lastPrinted>
  <dcterms:created xsi:type="dcterms:W3CDTF">2014-09-19T12:23:00Z</dcterms:created>
  <dcterms:modified xsi:type="dcterms:W3CDTF">2022-11-15T12:11:00Z</dcterms:modified>
</cp:coreProperties>
</file>