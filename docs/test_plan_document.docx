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AE8F" w14:textId="702D2D24" w:rsidR="00435FBC" w:rsidRDefault="00000000">
      <w:pPr>
        <w:pStyle w:val="Project"/>
      </w:pPr>
      <w:fldSimple w:instr=" SUBJECT  \* MERGEFORMAT ">
        <w:r w:rsidR="0049209C">
          <w:t>Short Video Application</w:t>
        </w:r>
      </w:fldSimple>
    </w:p>
    <w:p w14:paraId="66117ACA" w14:textId="77777777" w:rsidR="00435FBC" w:rsidRDefault="00000000">
      <w:pPr>
        <w:pStyle w:val="Title"/>
        <w:jc w:val="right"/>
      </w:pPr>
      <w:fldSimple w:instr=" TITLE  \* MERGEFORMAT ">
        <w:r w:rsidR="004E597B">
          <w:t>&lt;Iteration/ Master&gt; Test Plan</w:t>
        </w:r>
      </w:fldSimple>
    </w:p>
    <w:p w14:paraId="47A0853A" w14:textId="77777777" w:rsidR="00435FBC" w:rsidRDefault="00435FBC"/>
    <w:p w14:paraId="7423E6D9" w14:textId="295685DB"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05BF870" w14:textId="77777777" w:rsidR="00435FBC" w:rsidRDefault="00435FBC">
      <w:pPr>
        <w:pStyle w:val="Title"/>
        <w:rPr>
          <w:sz w:val="28"/>
        </w:rPr>
      </w:pPr>
    </w:p>
    <w:p w14:paraId="03569FDB" w14:textId="77777777" w:rsidR="00435FBC" w:rsidRDefault="00435FBC">
      <w:pPr>
        <w:jc w:val="right"/>
      </w:pPr>
    </w:p>
    <w:p w14:paraId="2D3F4CC2" w14:textId="77777777" w:rsidR="00435FBC" w:rsidRDefault="00435FBC">
      <w:pPr>
        <w:pStyle w:val="InfoBlue"/>
      </w:pPr>
      <w:r>
        <w:t xml:space="preserve"> </w:t>
      </w:r>
    </w:p>
    <w:p w14:paraId="70706ACB" w14:textId="77777777" w:rsidR="00435FBC" w:rsidRDefault="00435FBC">
      <w:pPr>
        <w:pStyle w:val="InfoBlue"/>
        <w:sectPr w:rsidR="00435FB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3BDD00E" w14:textId="77777777"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05B76B4E" w14:textId="77777777">
        <w:tc>
          <w:tcPr>
            <w:tcW w:w="2304" w:type="dxa"/>
            <w:shd w:val="pct5" w:color="auto" w:fill="auto"/>
          </w:tcPr>
          <w:p w14:paraId="43E3688D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062EBD4C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4A20B871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6450AADA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 w14:paraId="32A7D30E" w14:textId="77777777">
        <w:trPr>
          <w:cantSplit/>
        </w:trPr>
        <w:tc>
          <w:tcPr>
            <w:tcW w:w="2304" w:type="dxa"/>
          </w:tcPr>
          <w:p w14:paraId="689C3758" w14:textId="0987E703" w:rsidR="00435FBC" w:rsidRPr="0049209C" w:rsidRDefault="0049209C">
            <w:pPr>
              <w:pStyle w:val="Tabletext"/>
              <w:rPr>
                <w:lang w:val="en-AS"/>
              </w:rPr>
            </w:pPr>
            <w:r>
              <w:rPr>
                <w:lang w:val="en-AS"/>
              </w:rPr>
              <w:t>28/12/2022</w:t>
            </w:r>
          </w:p>
        </w:tc>
        <w:tc>
          <w:tcPr>
            <w:tcW w:w="1152" w:type="dxa"/>
          </w:tcPr>
          <w:p w14:paraId="4C042B05" w14:textId="6E86657A" w:rsidR="00435FBC" w:rsidRPr="0049209C" w:rsidRDefault="0049209C">
            <w:pPr>
              <w:pStyle w:val="Tabletext"/>
              <w:rPr>
                <w:lang w:val="en-AS"/>
              </w:rPr>
            </w:pPr>
            <w:r>
              <w:rPr>
                <w:lang w:val="en-AS"/>
              </w:rPr>
              <w:t>1.0</w:t>
            </w:r>
          </w:p>
        </w:tc>
        <w:tc>
          <w:tcPr>
            <w:tcW w:w="3744" w:type="dxa"/>
          </w:tcPr>
          <w:p w14:paraId="56F348EA" w14:textId="1E78A8B4" w:rsidR="00435FBC" w:rsidRPr="0049209C" w:rsidRDefault="0049209C">
            <w:pPr>
              <w:pStyle w:val="Tabletext"/>
              <w:rPr>
                <w:lang w:val="en-AS"/>
              </w:rPr>
            </w:pPr>
            <w:r>
              <w:rPr>
                <w:lang w:val="en-AS"/>
              </w:rPr>
              <w:t>Init version</w:t>
            </w:r>
          </w:p>
        </w:tc>
        <w:tc>
          <w:tcPr>
            <w:tcW w:w="2304" w:type="dxa"/>
          </w:tcPr>
          <w:p w14:paraId="4E411AA4" w14:textId="7BDE2289" w:rsidR="00435FBC" w:rsidRPr="0049209C" w:rsidRDefault="0049209C">
            <w:pPr>
              <w:pStyle w:val="Tabletext"/>
              <w:rPr>
                <w:lang w:val="en-AS"/>
              </w:rPr>
            </w:pPr>
            <w:r>
              <w:rPr>
                <w:lang w:val="en-AS"/>
              </w:rPr>
              <w:t>Vo Duy Truong</w:t>
            </w:r>
          </w:p>
        </w:tc>
      </w:tr>
      <w:tr w:rsidR="00435FBC" w14:paraId="66A93F80" w14:textId="77777777">
        <w:trPr>
          <w:cantSplit/>
        </w:trPr>
        <w:tc>
          <w:tcPr>
            <w:tcW w:w="2304" w:type="dxa"/>
          </w:tcPr>
          <w:p w14:paraId="6B5892E1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4007B6ED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03017F3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B7AF22B" w14:textId="77777777" w:rsidR="00435FBC" w:rsidRDefault="00435FBC">
            <w:pPr>
              <w:pStyle w:val="Tabletext"/>
            </w:pPr>
          </w:p>
        </w:tc>
      </w:tr>
      <w:tr w:rsidR="00435FBC" w14:paraId="4FE266FE" w14:textId="77777777">
        <w:trPr>
          <w:cantSplit/>
        </w:trPr>
        <w:tc>
          <w:tcPr>
            <w:tcW w:w="2304" w:type="dxa"/>
          </w:tcPr>
          <w:p w14:paraId="05F60737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4A7F8A2B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19E46E83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B7057BA" w14:textId="77777777" w:rsidR="00435FBC" w:rsidRDefault="00435FBC">
            <w:pPr>
              <w:pStyle w:val="Tabletext"/>
            </w:pPr>
          </w:p>
        </w:tc>
      </w:tr>
      <w:tr w:rsidR="00435FBC" w14:paraId="39F0F562" w14:textId="77777777">
        <w:trPr>
          <w:cantSplit/>
        </w:trPr>
        <w:tc>
          <w:tcPr>
            <w:tcW w:w="2304" w:type="dxa"/>
          </w:tcPr>
          <w:p w14:paraId="3B95F1D2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026ACD13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564A05D4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70CE6B22" w14:textId="77777777" w:rsidR="00435FBC" w:rsidRDefault="00435FBC">
            <w:pPr>
              <w:pStyle w:val="Tabletext"/>
            </w:pPr>
          </w:p>
        </w:tc>
      </w:tr>
    </w:tbl>
    <w:p w14:paraId="6C027828" w14:textId="77777777" w:rsidR="00435FBC" w:rsidRDefault="00435FBC"/>
    <w:p w14:paraId="35C88247" w14:textId="77777777"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14:paraId="638B5734" w14:textId="106873C4" w:rsidR="008E22AB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E22AB">
        <w:rPr>
          <w:noProof/>
        </w:rPr>
        <w:t>1.</w:t>
      </w:r>
      <w:r w:rsidR="008E22A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E22AB">
        <w:rPr>
          <w:noProof/>
        </w:rPr>
        <w:t>Introduction</w:t>
      </w:r>
      <w:r w:rsidR="008E22AB">
        <w:rPr>
          <w:noProof/>
        </w:rPr>
        <w:tab/>
      </w:r>
      <w:r w:rsidR="008E22AB">
        <w:rPr>
          <w:noProof/>
        </w:rPr>
        <w:fldChar w:fldCharType="begin"/>
      </w:r>
      <w:r w:rsidR="008E22AB">
        <w:rPr>
          <w:noProof/>
        </w:rPr>
        <w:instrText xml:space="preserve"> PAGEREF _Toc123149847 \h </w:instrText>
      </w:r>
      <w:r w:rsidR="008E22AB">
        <w:rPr>
          <w:noProof/>
        </w:rPr>
      </w:r>
      <w:r w:rsidR="008E22AB">
        <w:rPr>
          <w:noProof/>
        </w:rPr>
        <w:fldChar w:fldCharType="separate"/>
      </w:r>
      <w:r w:rsidR="008E22AB">
        <w:rPr>
          <w:noProof/>
        </w:rPr>
        <w:t>4</w:t>
      </w:r>
      <w:r w:rsidR="008E22AB">
        <w:rPr>
          <w:noProof/>
        </w:rPr>
        <w:fldChar w:fldCharType="end"/>
      </w:r>
    </w:p>
    <w:p w14:paraId="739D4FB0" w14:textId="4275086D" w:rsidR="008E22AB" w:rsidRDefault="008E22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_Toc123149848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06FF0E" w14:textId="518CDA75" w:rsidR="008E22AB" w:rsidRDefault="008E22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_Toc123149849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73C07C" w14:textId="5EF92A21" w:rsidR="008E22AB" w:rsidRDefault="008E22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_Toc123149850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AC2D62" w14:textId="497BE414" w:rsidR="008E22AB" w:rsidRDefault="008E22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_Toc123149851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560EBA" w14:textId="080AFFB3" w:rsidR="008E22AB" w:rsidRDefault="008E22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_Toc123149852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7FAE71" w14:textId="61040B3B" w:rsidR="008E22AB" w:rsidRDefault="008E22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_Toc123149853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53F9B8" w14:textId="6E836C31" w:rsidR="008E22AB" w:rsidRDefault="008E22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_Toc123149854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BE0A0" w14:textId="4C9FEB6C"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4E597B">
          <w:t>&lt;Iteration/ Master&gt; Test Plan</w:t>
        </w:r>
      </w:fldSimple>
    </w:p>
    <w:p w14:paraId="295539A9" w14:textId="7A9A1002" w:rsidR="00435FBC" w:rsidRDefault="00435FBC">
      <w:pPr>
        <w:pStyle w:val="Heading1"/>
      </w:pPr>
      <w:bookmarkStart w:id="0" w:name="_Toc433104436"/>
      <w:bookmarkStart w:id="1" w:name="_Toc123149847"/>
      <w:r>
        <w:t>Introduction</w:t>
      </w:r>
      <w:bookmarkEnd w:id="0"/>
      <w:bookmarkEnd w:id="1"/>
    </w:p>
    <w:p w14:paraId="03650EB2" w14:textId="5FFAF035" w:rsidR="00470578" w:rsidRDefault="00470578" w:rsidP="00470578">
      <w:pPr>
        <w:ind w:left="360"/>
        <w:rPr>
          <w:lang w:val="en-AS"/>
        </w:rPr>
      </w:pPr>
      <w:r>
        <w:rPr>
          <w:lang w:val="en-AS"/>
        </w:rPr>
        <w:t>- Objective: To make a plan to test the app.</w:t>
      </w:r>
    </w:p>
    <w:p w14:paraId="38DE1698" w14:textId="6269B8F5" w:rsidR="00470578" w:rsidRDefault="00470578" w:rsidP="00470578">
      <w:pPr>
        <w:ind w:left="360"/>
        <w:rPr>
          <w:lang w:val="en-AS"/>
        </w:rPr>
      </w:pPr>
      <w:r>
        <w:rPr>
          <w:lang w:val="en-AS"/>
        </w:rPr>
        <w:t>- This document is about test plan, test cases, environment for testing.</w:t>
      </w:r>
    </w:p>
    <w:p w14:paraId="60B90FC1" w14:textId="77777777" w:rsidR="00470578" w:rsidRDefault="00470578" w:rsidP="00470578">
      <w:pPr>
        <w:ind w:left="360"/>
        <w:rPr>
          <w:lang w:val="en-AS"/>
        </w:rPr>
      </w:pPr>
      <w:r>
        <w:rPr>
          <w:lang w:val="en-AS"/>
        </w:rPr>
        <w:t>- This document should be used by test team.</w:t>
      </w:r>
    </w:p>
    <w:p w14:paraId="0CE98817" w14:textId="642ED293" w:rsidR="00470578" w:rsidRPr="00470578" w:rsidRDefault="00470578" w:rsidP="00470578">
      <w:pPr>
        <w:ind w:left="360"/>
        <w:rPr>
          <w:lang w:val="en-AS"/>
        </w:rPr>
      </w:pPr>
      <w:r>
        <w:rPr>
          <w:lang w:val="en-AS"/>
        </w:rPr>
        <w:t>- Key features: test cases, environmental needs, p</w:t>
      </w:r>
      <w:r w:rsidRPr="00470578">
        <w:rPr>
          <w:lang w:val="en-AS"/>
        </w:rPr>
        <w:t xml:space="preserve">eople and </w:t>
      </w:r>
      <w:r>
        <w:rPr>
          <w:lang w:val="en-AS"/>
        </w:rPr>
        <w:t>r</w:t>
      </w:r>
      <w:r w:rsidRPr="00470578">
        <w:rPr>
          <w:lang w:val="en-AS"/>
        </w:rPr>
        <w:t>oles</w:t>
      </w:r>
      <w:r>
        <w:rPr>
          <w:lang w:val="en-AS"/>
        </w:rPr>
        <w:t xml:space="preserve">. </w:t>
      </w:r>
    </w:p>
    <w:p w14:paraId="40EC0C65" w14:textId="2F1B2CF4" w:rsidR="00435FBC" w:rsidRDefault="00435FBC">
      <w:pPr>
        <w:pStyle w:val="Heading1"/>
      </w:pPr>
      <w:bookmarkStart w:id="2" w:name="_Ref524432434"/>
      <w:bookmarkStart w:id="3" w:name="_Toc123149848"/>
      <w:r>
        <w:t>Target Test Items</w:t>
      </w:r>
      <w:bookmarkEnd w:id="2"/>
      <w:bookmarkEnd w:id="3"/>
    </w:p>
    <w:p w14:paraId="40985B9E" w14:textId="06771EA4" w:rsidR="005A5A3C" w:rsidRDefault="005A5A3C" w:rsidP="005A5A3C">
      <w:pPr>
        <w:ind w:left="360"/>
      </w:pPr>
      <w:r>
        <w:t xml:space="preserve">- </w:t>
      </w:r>
      <w:r w:rsidRPr="005A5A3C">
        <w:t>Functional testing</w:t>
      </w:r>
      <w:r>
        <w:t>.</w:t>
      </w:r>
    </w:p>
    <w:p w14:paraId="3F2AF35C" w14:textId="50EE4DB0" w:rsidR="005A5A3C" w:rsidRDefault="005A5A3C" w:rsidP="005A5A3C">
      <w:pPr>
        <w:ind w:left="360"/>
      </w:pPr>
      <w:r>
        <w:t xml:space="preserve">- </w:t>
      </w:r>
      <w:r w:rsidRPr="005A5A3C">
        <w:t>Usability testing</w:t>
      </w:r>
      <w:r>
        <w:t>.</w:t>
      </w:r>
    </w:p>
    <w:p w14:paraId="24F6FF2F" w14:textId="7CAF061B" w:rsidR="005A5A3C" w:rsidRPr="005A5A3C" w:rsidRDefault="005A5A3C" w:rsidP="005A5A3C">
      <w:pPr>
        <w:ind w:left="360"/>
      </w:pPr>
      <w:r>
        <w:t xml:space="preserve">- </w:t>
      </w:r>
      <w:r w:rsidRPr="005A5A3C">
        <w:t>Compatibility testing</w:t>
      </w:r>
      <w:r>
        <w:t>.</w:t>
      </w:r>
    </w:p>
    <w:p w14:paraId="5C1DFFD2" w14:textId="4039BEE6" w:rsidR="00435FBC" w:rsidRDefault="00435FBC" w:rsidP="00CE780A">
      <w:pPr>
        <w:pStyle w:val="Heading1"/>
      </w:pPr>
      <w:bookmarkStart w:id="4" w:name="_Toc314978545"/>
      <w:bookmarkStart w:id="5" w:name="_Toc324843648"/>
      <w:bookmarkStart w:id="6" w:name="_Toc324851955"/>
      <w:bookmarkStart w:id="7" w:name="_Toc324915538"/>
      <w:bookmarkStart w:id="8" w:name="_Toc433104459"/>
      <w:bookmarkStart w:id="9" w:name="_Toc123149849"/>
      <w:r>
        <w:t>Environmental Needs</w:t>
      </w:r>
      <w:bookmarkEnd w:id="9"/>
    </w:p>
    <w:p w14:paraId="4CB11069" w14:textId="1E20EE74" w:rsidR="00435FBC" w:rsidRDefault="00435FBC" w:rsidP="00CE780A">
      <w:pPr>
        <w:pStyle w:val="Heading2"/>
        <w:keepNext w:val="0"/>
      </w:pPr>
      <w:bookmarkStart w:id="10" w:name="_Toc123149850"/>
      <w:bookmarkEnd w:id="4"/>
      <w:bookmarkEnd w:id="5"/>
      <w:bookmarkEnd w:id="6"/>
      <w:bookmarkEnd w:id="7"/>
      <w:bookmarkEnd w:id="8"/>
      <w:r>
        <w:t>Hardware</w:t>
      </w:r>
      <w:r w:rsidR="004D68EC">
        <w:t xml:space="preserve"> Requirements</w:t>
      </w:r>
      <w:bookmarkEnd w:id="10"/>
    </w:p>
    <w:p w14:paraId="70688A7D" w14:textId="6F8B1110" w:rsidR="00CE780A" w:rsidRPr="00CE780A" w:rsidRDefault="00CE780A" w:rsidP="00CE780A">
      <w:pPr>
        <w:ind w:left="360"/>
      </w:pPr>
      <w:r>
        <w:t xml:space="preserve">- </w:t>
      </w:r>
      <w:r w:rsidR="001E009D">
        <w:t>Android device have minimum version is 9.0 or</w:t>
      </w:r>
      <w:r>
        <w:t xml:space="preserve"> PC</w:t>
      </w:r>
      <w:r w:rsidR="001E009D">
        <w:t xml:space="preserve"> which installed android studio</w:t>
      </w:r>
      <w:r>
        <w:t>.</w:t>
      </w:r>
    </w:p>
    <w:p w14:paraId="3FCF7C9D" w14:textId="77777777" w:rsidR="00435FBC" w:rsidRDefault="00435FBC">
      <w:pPr>
        <w:pStyle w:val="Heading2"/>
      </w:pPr>
      <w:bookmarkStart w:id="11" w:name="_Toc324915535"/>
      <w:bookmarkStart w:id="12" w:name="_Toc433104456"/>
      <w:bookmarkStart w:id="13" w:name="_Toc314978546"/>
      <w:bookmarkStart w:id="14" w:name="_Toc123149851"/>
      <w:r>
        <w:t>Software in the Test Environment</w:t>
      </w:r>
      <w:bookmarkEnd w:id="14"/>
    </w:p>
    <w:p w14:paraId="280B96B7" w14:textId="6D3B6798" w:rsidR="00435FBC" w:rsidRDefault="00435FBC" w:rsidP="002952F3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14:paraId="7CEA4DED" w14:textId="77777777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5FA1B6C2" w14:textId="77777777"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9ED06DE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52D5D0B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68576C80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DB6E82" w14:paraId="058D4380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1AB536" w14:textId="6B83274A" w:rsidR="00DB6E82" w:rsidRDefault="00DB6E82">
            <w:pPr>
              <w:pStyle w:val="BodyText1"/>
            </w:pPr>
            <w:r>
              <w:t>Android studio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3CA6A7F7" w14:textId="77777777" w:rsidR="00DB6E82" w:rsidRDefault="00DB6E82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0869648" w14:textId="77777777" w:rsidR="00DB6E82" w:rsidRDefault="00DB6E82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0230C" w14:textId="0BA3FBE0" w:rsidR="00DB6E82" w:rsidRDefault="00DB6E82">
            <w:pPr>
              <w:pStyle w:val="BodyText1"/>
            </w:pPr>
            <w:r w:rsidRPr="00DB6E82">
              <w:t>the official Integrated</w:t>
            </w:r>
            <w:r>
              <w:t xml:space="preserve"> </w:t>
            </w:r>
            <w:r w:rsidRPr="00DB6E82">
              <w:t>Development</w:t>
            </w:r>
            <w:r>
              <w:t xml:space="preserve"> </w:t>
            </w:r>
            <w:r w:rsidRPr="00DB6E82">
              <w:t>Environment (IDE) for</w:t>
            </w:r>
            <w:r>
              <w:t xml:space="preserve"> </w:t>
            </w:r>
            <w:r w:rsidRPr="00DB6E82">
              <w:t>Android app development</w:t>
            </w:r>
          </w:p>
        </w:tc>
      </w:tr>
      <w:tr w:rsidR="00DB6E82" w14:paraId="0A6D2784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530C50" w14:textId="50343A0B" w:rsidR="00DB6E82" w:rsidRDefault="00DB6E82">
            <w:pPr>
              <w:pStyle w:val="BodyText1"/>
            </w:pPr>
            <w:r>
              <w:t>Katalon studio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390C1D3F" w14:textId="77777777" w:rsidR="00DB6E82" w:rsidRDefault="00DB6E82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20CADEF8" w14:textId="77777777" w:rsidR="00DB6E82" w:rsidRDefault="00DB6E82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884D8" w14:textId="2A7F0FF1" w:rsidR="00DB6E82" w:rsidRDefault="00A9032E">
            <w:pPr>
              <w:pStyle w:val="BodyText1"/>
            </w:pPr>
            <w:r>
              <w:t>Testing software</w:t>
            </w:r>
          </w:p>
        </w:tc>
      </w:tr>
    </w:tbl>
    <w:p w14:paraId="3905FAC2" w14:textId="77777777" w:rsidR="00435FBC" w:rsidRDefault="00435FBC">
      <w:pPr>
        <w:pStyle w:val="BodyText"/>
      </w:pPr>
    </w:p>
    <w:p w14:paraId="3571A956" w14:textId="77777777" w:rsidR="00435FBC" w:rsidRDefault="00435FBC">
      <w:pPr>
        <w:pStyle w:val="Heading2"/>
      </w:pPr>
      <w:bookmarkStart w:id="15" w:name="_Toc123149852"/>
      <w:r>
        <w:t>Productivity and Support Tools</w:t>
      </w:r>
      <w:bookmarkEnd w:id="11"/>
      <w:bookmarkEnd w:id="12"/>
      <w:bookmarkEnd w:id="15"/>
    </w:p>
    <w:p w14:paraId="3C0FF616" w14:textId="060B4049" w:rsidR="00435FBC" w:rsidRDefault="00435FBC" w:rsidP="00E72841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14:paraId="5E5AA694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4B608268" w14:textId="77777777"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077B68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BA17431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1BF342E9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 w14:paraId="181BFE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B575F9" w14:textId="077957AF" w:rsidR="00435FBC" w:rsidRDefault="00435FBC">
            <w:pPr>
              <w:pStyle w:val="BodyText1"/>
            </w:pPr>
            <w:r>
              <w:t>Defect Tracking</w:t>
            </w:r>
            <w:r w:rsidR="00FB6463">
              <w:t xml:space="preserve"> 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0A7BB51E" w14:textId="2D63C138" w:rsidR="00435FBC" w:rsidRDefault="00010CF5">
            <w:pPr>
              <w:pStyle w:val="BodyText1"/>
              <w:jc w:val="center"/>
            </w:pPr>
            <w:r>
              <w:t>MS Excel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6DFE357" w14:textId="77777777" w:rsidR="00435FBC" w:rsidRDefault="00010CF5">
            <w:pPr>
              <w:pStyle w:val="BodyText1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1573A" w14:textId="1B286D7C" w:rsidR="00435FBC" w:rsidRPr="00E75604" w:rsidRDefault="00E75604">
            <w:pPr>
              <w:pStyle w:val="BodyText1"/>
              <w:jc w:val="center"/>
              <w:rPr>
                <w:lang w:val="en-AS"/>
              </w:rPr>
            </w:pPr>
            <w:r>
              <w:rPr>
                <w:lang w:val="en-AS"/>
              </w:rPr>
              <w:t>365</w:t>
            </w:r>
          </w:p>
        </w:tc>
      </w:tr>
    </w:tbl>
    <w:p w14:paraId="0504F116" w14:textId="77777777" w:rsidR="00435FBC" w:rsidRDefault="00435FBC">
      <w:pPr>
        <w:pStyle w:val="Heading1"/>
      </w:pPr>
      <w:bookmarkStart w:id="16" w:name="_Toc314978543"/>
      <w:bookmarkStart w:id="17" w:name="_Toc324843646"/>
      <w:bookmarkStart w:id="18" w:name="_Toc324851953"/>
      <w:bookmarkStart w:id="19" w:name="_Toc324915536"/>
      <w:bookmarkStart w:id="20" w:name="_Toc433104457"/>
      <w:bookmarkStart w:id="21" w:name="_Ref524433573"/>
      <w:bookmarkStart w:id="22" w:name="_Ref524434117"/>
      <w:bookmarkStart w:id="23" w:name="_Toc123149853"/>
      <w:r>
        <w:t>Responsibilities, Staffing, and Training Needs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29A1971C" w14:textId="77777777" w:rsidR="00435FBC" w:rsidRDefault="00435FBC">
      <w:pPr>
        <w:pStyle w:val="Heading2"/>
      </w:pPr>
      <w:bookmarkStart w:id="24" w:name="_Toc417790805"/>
      <w:bookmarkStart w:id="25" w:name="_Toc433104458"/>
      <w:bookmarkStart w:id="26" w:name="_Toc123149854"/>
      <w:r>
        <w:t>People and Roles</w:t>
      </w:r>
      <w:bookmarkEnd w:id="24"/>
      <w:bookmarkEnd w:id="25"/>
      <w:bookmarkEnd w:id="26"/>
    </w:p>
    <w:p w14:paraId="1AF72B92" w14:textId="4C73F892" w:rsidR="00435FBC" w:rsidRDefault="00435FBC" w:rsidP="005F2267">
      <w:pPr>
        <w:pStyle w:val="BodyText"/>
        <w:ind w:left="0" w:firstLine="45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54F3BB10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74F36BD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 w14:paraId="6C7A96C7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55C3CD1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E95D5E5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353BA655" w14:textId="77777777"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C68D32F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14:paraId="67EDFD93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72EEE" w14:textId="77777777" w:rsidR="00435FBC" w:rsidRDefault="00435FBC">
            <w:pPr>
              <w:pStyle w:val="BodyText1"/>
            </w:pPr>
            <w:r>
              <w:lastRenderedPageBreak/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023D2" w14:textId="77777777"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B1471" w14:textId="77777777"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14:paraId="104C1523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51D38A46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14:paraId="3B6C7FD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4C72125B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14:paraId="4F371B6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102413CB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53181B80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5EE3E5A6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 w14:paraId="12634D9F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025DC4D" w14:textId="77777777" w:rsidR="00435FBC" w:rsidRDefault="00435FBC">
            <w:pPr>
              <w:pStyle w:val="BodyText1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13F07" w14:textId="77777777"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BCD33" w14:textId="77777777" w:rsidR="00435FBC" w:rsidRDefault="00435FBC">
            <w:pPr>
              <w:pStyle w:val="BodyText1"/>
            </w:pPr>
            <w:r>
              <w:t>Implements and executes the tests.</w:t>
            </w:r>
          </w:p>
          <w:p w14:paraId="00DC1FAF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17B81D52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0D4994B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14:paraId="5ADB82EA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14:paraId="323A3D50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7F4EF03D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 w14:paraId="0ABD94E5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5912D" w14:textId="77777777"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F189B" w14:textId="77777777"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FC10E" w14:textId="77777777"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14:paraId="3B3E329E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5C28AD0A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1F834A14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</w:tbl>
    <w:p w14:paraId="2605CE70" w14:textId="77777777" w:rsidR="00435FBC" w:rsidRDefault="00435FBC">
      <w:pPr>
        <w:pStyle w:val="BodyText"/>
      </w:pPr>
    </w:p>
    <w:bookmarkEnd w:id="13"/>
    <w:p w14:paraId="47CD6FD6" w14:textId="77777777" w:rsidR="00435FBC" w:rsidRDefault="00435FBC">
      <w:pPr>
        <w:pStyle w:val="BodyText"/>
      </w:pPr>
    </w:p>
    <w:sectPr w:rsidR="00435FB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C3D65" w14:textId="77777777" w:rsidR="00A07515" w:rsidRDefault="00A07515">
      <w:pPr>
        <w:spacing w:line="240" w:lineRule="auto"/>
      </w:pPr>
      <w:r>
        <w:separator/>
      </w:r>
    </w:p>
  </w:endnote>
  <w:endnote w:type="continuationSeparator" w:id="0">
    <w:p w14:paraId="11614FFF" w14:textId="77777777" w:rsidR="00A07515" w:rsidRDefault="00A07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8A45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385514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6F82AAE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405907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439F5" w14:textId="658229B2" w:rsidR="006A4C36" w:rsidRDefault="006A4C36">
          <w:pPr>
            <w:jc w:val="center"/>
          </w:pPr>
          <w:r>
            <w:sym w:font="Symbol" w:char="F0D3"/>
          </w:r>
          <w:fldSimple w:instr=" DOCPROPERTY &quot;Company&quot;  \* MERGEFORMAT ">
            <w:r w:rsidR="0000515A">
              <w:t>Group 17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70578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5052BB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2E300AA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3D67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B7663" w14:textId="77777777" w:rsidR="00A07515" w:rsidRDefault="00A07515">
      <w:pPr>
        <w:spacing w:line="240" w:lineRule="auto"/>
      </w:pPr>
      <w:r>
        <w:separator/>
      </w:r>
    </w:p>
  </w:footnote>
  <w:footnote w:type="continuationSeparator" w:id="0">
    <w:p w14:paraId="38305357" w14:textId="77777777" w:rsidR="00A07515" w:rsidRDefault="00A075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CD66" w14:textId="77777777" w:rsidR="006A4C36" w:rsidRDefault="006A4C36">
    <w:pPr>
      <w:rPr>
        <w:sz w:val="24"/>
      </w:rPr>
    </w:pPr>
  </w:p>
  <w:p w14:paraId="4723BB37" w14:textId="77777777" w:rsidR="006A4C36" w:rsidRDefault="006A4C36">
    <w:pPr>
      <w:pBdr>
        <w:top w:val="single" w:sz="6" w:space="1" w:color="auto"/>
      </w:pBdr>
      <w:rPr>
        <w:sz w:val="24"/>
      </w:rPr>
    </w:pPr>
  </w:p>
  <w:p w14:paraId="40D1FBE1" w14:textId="59D064CD" w:rsidR="006A4C36" w:rsidRDefault="006A4C3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9209C">
      <w:rPr>
        <w:rFonts w:ascii="Arial" w:hAnsi="Arial"/>
        <w:b/>
        <w:sz w:val="36"/>
      </w:rPr>
      <w:t>Group 17</w:t>
    </w:r>
    <w:r>
      <w:rPr>
        <w:rFonts w:ascii="Arial" w:hAnsi="Arial"/>
        <w:b/>
        <w:sz w:val="36"/>
      </w:rPr>
      <w:fldChar w:fldCharType="end"/>
    </w:r>
  </w:p>
  <w:p w14:paraId="52B8CAD7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164A8DB9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3FE3BBCE" w14:textId="77777777">
      <w:tc>
        <w:tcPr>
          <w:tcW w:w="6379" w:type="dxa"/>
        </w:tcPr>
        <w:p w14:paraId="3754EBDC" w14:textId="483F1CD7" w:rsidR="006A4C36" w:rsidRDefault="00000000">
          <w:fldSimple w:instr=" SUBJECT  \* MERGEFORMAT ">
            <w:r w:rsidR="0049209C">
              <w:t>Short Video Application</w:t>
            </w:r>
          </w:fldSimple>
        </w:p>
      </w:tc>
      <w:tc>
        <w:tcPr>
          <w:tcW w:w="3179" w:type="dxa"/>
        </w:tcPr>
        <w:p w14:paraId="4FE93003" w14:textId="6151F2F2"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6A4C36" w14:paraId="2FEB2935" w14:textId="77777777">
      <w:tc>
        <w:tcPr>
          <w:tcW w:w="6379" w:type="dxa"/>
        </w:tcPr>
        <w:p w14:paraId="1EA8AA13" w14:textId="77777777" w:rsidR="006A4C36" w:rsidRDefault="00000000">
          <w:fldSimple w:instr=" TITLE  \* MERGEFORMAT ">
            <w:r w:rsidR="006A4C36">
              <w:t>&lt;Iteration/ Master&gt; Test Plan</w:t>
            </w:r>
          </w:fldSimple>
        </w:p>
      </w:tc>
      <w:tc>
        <w:tcPr>
          <w:tcW w:w="3179" w:type="dxa"/>
        </w:tcPr>
        <w:p w14:paraId="47916562" w14:textId="61EBECD5" w:rsidR="006A4C36" w:rsidRPr="0049209C" w:rsidRDefault="006A4C36">
          <w:pPr>
            <w:rPr>
              <w:lang w:val="en-AS"/>
            </w:rPr>
          </w:pPr>
          <w:r>
            <w:t xml:space="preserve">  Date:  </w:t>
          </w:r>
          <w:r w:rsidR="0049209C">
            <w:rPr>
              <w:lang w:val="en-AS"/>
            </w:rPr>
            <w:t>28/12/2022</w:t>
          </w:r>
        </w:p>
      </w:tc>
    </w:tr>
    <w:tr w:rsidR="006A4C36" w14:paraId="5BB6B9BE" w14:textId="77777777">
      <w:tc>
        <w:tcPr>
          <w:tcW w:w="9558" w:type="dxa"/>
          <w:gridSpan w:val="2"/>
        </w:tcPr>
        <w:p w14:paraId="6B98B077" w14:textId="77777777" w:rsidR="006A4C36" w:rsidRDefault="006A4C36">
          <w:r>
            <w:t>&lt;document identifier&gt;</w:t>
          </w:r>
        </w:p>
      </w:tc>
    </w:tr>
  </w:tbl>
  <w:p w14:paraId="0C009940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CF63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8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3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7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8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0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2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6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318146">
    <w:abstractNumId w:val="0"/>
  </w:num>
  <w:num w:numId="2" w16cid:durableId="164832936">
    <w:abstractNumId w:val="0"/>
  </w:num>
  <w:num w:numId="3" w16cid:durableId="1595165158">
    <w:abstractNumId w:val="0"/>
  </w:num>
  <w:num w:numId="4" w16cid:durableId="529681715">
    <w:abstractNumId w:val="0"/>
  </w:num>
  <w:num w:numId="5" w16cid:durableId="397636071">
    <w:abstractNumId w:val="0"/>
  </w:num>
  <w:num w:numId="6" w16cid:durableId="46301028">
    <w:abstractNumId w:val="9"/>
  </w:num>
  <w:num w:numId="7" w16cid:durableId="1497455936">
    <w:abstractNumId w:val="6"/>
  </w:num>
  <w:num w:numId="8" w16cid:durableId="235670642">
    <w:abstractNumId w:val="27"/>
  </w:num>
  <w:num w:numId="9" w16cid:durableId="810094497">
    <w:abstractNumId w:val="23"/>
  </w:num>
  <w:num w:numId="10" w16cid:durableId="554001559">
    <w:abstractNumId w:val="5"/>
  </w:num>
  <w:num w:numId="11" w16cid:durableId="1167794178">
    <w:abstractNumId w:val="10"/>
  </w:num>
  <w:num w:numId="12" w16cid:durableId="2002267281">
    <w:abstractNumId w:val="26"/>
  </w:num>
  <w:num w:numId="13" w16cid:durableId="133379962">
    <w:abstractNumId w:val="12"/>
  </w:num>
  <w:num w:numId="14" w16cid:durableId="839274322">
    <w:abstractNumId w:val="17"/>
  </w:num>
  <w:num w:numId="15" w16cid:durableId="1347706379">
    <w:abstractNumId w:val="21"/>
  </w:num>
  <w:num w:numId="16" w16cid:durableId="443159054">
    <w:abstractNumId w:val="2"/>
  </w:num>
  <w:num w:numId="17" w16cid:durableId="685911691">
    <w:abstractNumId w:val="19"/>
  </w:num>
  <w:num w:numId="18" w16cid:durableId="1442919611">
    <w:abstractNumId w:val="22"/>
  </w:num>
  <w:num w:numId="19" w16cid:durableId="1008948075">
    <w:abstractNumId w:val="13"/>
  </w:num>
  <w:num w:numId="20" w16cid:durableId="276648174">
    <w:abstractNumId w:val="24"/>
  </w:num>
  <w:num w:numId="21" w16cid:durableId="1860316469">
    <w:abstractNumId w:val="8"/>
  </w:num>
  <w:num w:numId="22" w16cid:durableId="937524235">
    <w:abstractNumId w:val="18"/>
  </w:num>
  <w:num w:numId="23" w16cid:durableId="1584485556">
    <w:abstractNumId w:val="14"/>
  </w:num>
  <w:num w:numId="24" w16cid:durableId="1265073680">
    <w:abstractNumId w:val="7"/>
  </w:num>
  <w:num w:numId="25" w16cid:durableId="1742751214">
    <w:abstractNumId w:val="16"/>
  </w:num>
  <w:num w:numId="26" w16cid:durableId="1751779428">
    <w:abstractNumId w:val="25"/>
  </w:num>
  <w:num w:numId="27" w16cid:durableId="1444152890">
    <w:abstractNumId w:val="11"/>
  </w:num>
  <w:num w:numId="28" w16cid:durableId="1171486642">
    <w:abstractNumId w:val="20"/>
  </w:num>
  <w:num w:numId="29" w16cid:durableId="1343439112">
    <w:abstractNumId w:val="1"/>
  </w:num>
  <w:num w:numId="30" w16cid:durableId="1695418719">
    <w:abstractNumId w:val="4"/>
  </w:num>
  <w:num w:numId="31" w16cid:durableId="736559792">
    <w:abstractNumId w:val="3"/>
  </w:num>
  <w:num w:numId="32" w16cid:durableId="1703046387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0515A"/>
    <w:rsid w:val="00010CF5"/>
    <w:rsid w:val="000475B6"/>
    <w:rsid w:val="0006356E"/>
    <w:rsid w:val="00106257"/>
    <w:rsid w:val="0019731F"/>
    <w:rsid w:val="001E009D"/>
    <w:rsid w:val="00277A5D"/>
    <w:rsid w:val="002952F3"/>
    <w:rsid w:val="00336656"/>
    <w:rsid w:val="00435FBC"/>
    <w:rsid w:val="00466C6B"/>
    <w:rsid w:val="00470578"/>
    <w:rsid w:val="00484C70"/>
    <w:rsid w:val="0049209C"/>
    <w:rsid w:val="004D68EC"/>
    <w:rsid w:val="004E597B"/>
    <w:rsid w:val="00530EA6"/>
    <w:rsid w:val="00531117"/>
    <w:rsid w:val="005A5A3C"/>
    <w:rsid w:val="005F2267"/>
    <w:rsid w:val="006417B5"/>
    <w:rsid w:val="00644C52"/>
    <w:rsid w:val="006A4C36"/>
    <w:rsid w:val="0072543B"/>
    <w:rsid w:val="007A1DF3"/>
    <w:rsid w:val="008601B2"/>
    <w:rsid w:val="00877957"/>
    <w:rsid w:val="008E22AB"/>
    <w:rsid w:val="009F4768"/>
    <w:rsid w:val="00A07515"/>
    <w:rsid w:val="00A3164F"/>
    <w:rsid w:val="00A9032E"/>
    <w:rsid w:val="00B4127B"/>
    <w:rsid w:val="00BA6F91"/>
    <w:rsid w:val="00CE780A"/>
    <w:rsid w:val="00D62349"/>
    <w:rsid w:val="00DB6E82"/>
    <w:rsid w:val="00DF42F9"/>
    <w:rsid w:val="00E72841"/>
    <w:rsid w:val="00E75604"/>
    <w:rsid w:val="00E959FA"/>
    <w:rsid w:val="00FB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B875F"/>
  <w15:docId w15:val="{38DEF9FD-6F0B-1A4E-BE08-527E0405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120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Group 17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Short Video Application</dc:subject>
  <dc:creator>Huy Nguyen</dc:creator>
  <cp:keywords/>
  <cp:lastModifiedBy>VÕ DUY TRƯỜNG</cp:lastModifiedBy>
  <cp:revision>22</cp:revision>
  <cp:lastPrinted>2001-09-06T16:54:00Z</cp:lastPrinted>
  <dcterms:created xsi:type="dcterms:W3CDTF">2015-05-28T10:29:00Z</dcterms:created>
  <dcterms:modified xsi:type="dcterms:W3CDTF">2022-12-28T12:57:00Z</dcterms:modified>
</cp:coreProperties>
</file>